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0F" w:rsidRDefault="0027740F" w:rsidP="00E02298">
      <w:pPr>
        <w:pStyle w:val="Cabealho"/>
        <w:rPr>
          <w:lang w:val="pt-PT"/>
        </w:rPr>
      </w:pPr>
    </w:p>
    <w:p w:rsidR="00F00088" w:rsidRPr="00E02298" w:rsidRDefault="00F00088" w:rsidP="00E02298">
      <w:pPr>
        <w:pStyle w:val="Cabealho"/>
        <w:rPr>
          <w:rFonts w:ascii="Georgia" w:hAnsi="Georgia"/>
        </w:rPr>
      </w:pPr>
    </w:p>
    <w:p w:rsidR="0027740F" w:rsidRPr="0027740F" w:rsidRDefault="0027740F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118870" cy="1528445"/>
            <wp:effectExtent l="0" t="0" r="5080" b="0"/>
            <wp:docPr id="2878" name="Imagem 2878" descr="selo_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selo_u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40F" w:rsidRDefault="0027740F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F00088" w:rsidRPr="0027740F" w:rsidRDefault="00F00088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27740F" w:rsidRPr="0027740F" w:rsidRDefault="0027740F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sz w:val="32"/>
          <w:lang w:val="pt-PT"/>
        </w:rPr>
      </w:pPr>
      <w:r w:rsidRPr="0027740F">
        <w:rPr>
          <w:rFonts w:ascii="Georgia" w:hAnsi="Georgia"/>
          <w:sz w:val="32"/>
          <w:lang w:val="pt-PT"/>
        </w:rPr>
        <w:t>Universidade de Coimbra</w:t>
      </w:r>
    </w:p>
    <w:p w:rsidR="0027740F" w:rsidRPr="0027740F" w:rsidRDefault="0027740F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sz w:val="28"/>
          <w:lang w:val="pt-PT"/>
        </w:rPr>
      </w:pPr>
      <w:r w:rsidRPr="0027740F">
        <w:rPr>
          <w:rFonts w:ascii="Georgia" w:hAnsi="Georgia"/>
          <w:sz w:val="28"/>
          <w:lang w:val="pt-PT"/>
        </w:rPr>
        <w:t>Faculdade de Ciências e Tecnologia</w:t>
      </w:r>
    </w:p>
    <w:p w:rsidR="0027740F" w:rsidRPr="0027740F" w:rsidRDefault="0027740F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lang w:val="pt-PT"/>
        </w:rPr>
      </w:pPr>
      <w:r w:rsidRPr="0027740F">
        <w:rPr>
          <w:rFonts w:ascii="Georgia" w:hAnsi="Georgia"/>
          <w:lang w:val="pt-PT"/>
        </w:rPr>
        <w:t>Departamento de Engenharia Informática</w:t>
      </w:r>
    </w:p>
    <w:p w:rsidR="0027740F" w:rsidRPr="0027740F" w:rsidRDefault="0027740F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27740F" w:rsidRPr="0027740F" w:rsidRDefault="0027740F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27740F" w:rsidRPr="0027740F" w:rsidRDefault="0027740F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sz w:val="32"/>
          <w:lang w:val="pt-PT"/>
        </w:rPr>
      </w:pPr>
      <w:r w:rsidRPr="0027740F">
        <w:rPr>
          <w:rFonts w:ascii="Georgia" w:hAnsi="Georgia"/>
          <w:sz w:val="32"/>
          <w:lang w:val="pt-PT"/>
        </w:rPr>
        <w:t>UNIDADE CURRICULAR</w:t>
      </w:r>
    </w:p>
    <w:p w:rsidR="0027740F" w:rsidRPr="0027740F" w:rsidRDefault="00B63978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b/>
          <w:sz w:val="28"/>
          <w:lang w:val="pt-PT"/>
        </w:rPr>
      </w:pPr>
      <w:r>
        <w:rPr>
          <w:rFonts w:ascii="Georgia" w:hAnsi="Georgia"/>
          <w:b/>
          <w:sz w:val="28"/>
          <w:lang w:val="pt-PT"/>
        </w:rPr>
        <w:t>Princípios de Programação Procedimental</w:t>
      </w:r>
    </w:p>
    <w:p w:rsidR="0027740F" w:rsidRPr="0027740F" w:rsidRDefault="0027740F" w:rsidP="0027740F">
      <w:pPr>
        <w:tabs>
          <w:tab w:val="center" w:pos="4252"/>
          <w:tab w:val="right" w:pos="8504"/>
        </w:tabs>
        <w:jc w:val="center"/>
        <w:rPr>
          <w:rFonts w:ascii="Georgia" w:hAnsi="Georgia"/>
          <w:sz w:val="36"/>
          <w:szCs w:val="36"/>
          <w:lang w:val="pt-PT"/>
        </w:rPr>
      </w:pPr>
      <w:r w:rsidRPr="0027740F">
        <w:rPr>
          <w:rFonts w:ascii="Georgia" w:hAnsi="Georgia"/>
          <w:sz w:val="36"/>
          <w:szCs w:val="36"/>
          <w:lang w:val="pt-PT"/>
        </w:rPr>
        <w:t>2015-2016</w:t>
      </w:r>
    </w:p>
    <w:p w:rsidR="0027740F" w:rsidRDefault="0027740F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F00088" w:rsidRDefault="00F00088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F00088" w:rsidRDefault="00F00088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F00088" w:rsidRDefault="00F00088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F00088" w:rsidRPr="0027740F" w:rsidRDefault="00F00088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27740F" w:rsidRPr="00CA5BC3" w:rsidRDefault="00B63978" w:rsidP="00B63978">
      <w:pPr>
        <w:tabs>
          <w:tab w:val="center" w:pos="4252"/>
          <w:tab w:val="right" w:pos="8504"/>
        </w:tabs>
        <w:jc w:val="left"/>
        <w:rPr>
          <w:rFonts w:ascii="Georgia" w:hAnsi="Georgia"/>
          <w:lang w:val="pt-PT"/>
        </w:rPr>
      </w:pPr>
      <w:r>
        <w:rPr>
          <w:rFonts w:ascii="Georgia" w:hAnsi="Georgia"/>
          <w:b/>
          <w:lang w:val="pt-PT"/>
        </w:rPr>
        <w:t>Mini-Projeto</w:t>
      </w:r>
      <w:r w:rsidR="0027740F" w:rsidRPr="00CA5BC3">
        <w:rPr>
          <w:rFonts w:ascii="Georgia" w:hAnsi="Georgia"/>
          <w:lang w:val="pt-PT"/>
        </w:rPr>
        <w:t xml:space="preserve"> </w:t>
      </w:r>
      <w:r>
        <w:rPr>
          <w:rFonts w:ascii="Georgia" w:hAnsi="Georgia"/>
          <w:lang w:val="pt-PT"/>
        </w:rPr>
        <w:t>– Desenvolvimento de uma aplicação em linguagem C para gerir reservas de uma agência de viagens: TravelingInC.exe</w:t>
      </w:r>
    </w:p>
    <w:p w:rsidR="00F00088" w:rsidRDefault="00F00088" w:rsidP="00B63978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845728" w:rsidRDefault="00845728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44724D" w:rsidRPr="0027740F" w:rsidRDefault="0044724D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2299"/>
      </w:tblGrid>
      <w:tr w:rsidR="00AE1662" w:rsidTr="0044724D">
        <w:tc>
          <w:tcPr>
            <w:tcW w:w="6345" w:type="dxa"/>
            <w:vAlign w:val="center"/>
          </w:tcPr>
          <w:p w:rsidR="00AE1662" w:rsidRDefault="00AE1662" w:rsidP="00FA475E">
            <w:pPr>
              <w:tabs>
                <w:tab w:val="left" w:pos="940"/>
              </w:tabs>
              <w:spacing w:line="240" w:lineRule="auto"/>
              <w:jc w:val="left"/>
              <w:rPr>
                <w:rFonts w:ascii="Georgia" w:hAnsi="Georgia"/>
                <w:lang w:val="pt-PT"/>
              </w:rPr>
            </w:pPr>
            <w:r>
              <w:rPr>
                <w:rFonts w:ascii="Georgia" w:hAnsi="Georgia"/>
                <w:lang w:val="pt-PT"/>
              </w:rPr>
              <w:t>Docente</w:t>
            </w:r>
            <w:r w:rsidR="0044724D">
              <w:rPr>
                <w:rFonts w:ascii="Georgia" w:hAnsi="Georgia"/>
                <w:lang w:val="pt-PT"/>
              </w:rPr>
              <w:t>:</w:t>
            </w:r>
          </w:p>
        </w:tc>
        <w:tc>
          <w:tcPr>
            <w:tcW w:w="2299" w:type="dxa"/>
            <w:vAlign w:val="center"/>
          </w:tcPr>
          <w:p w:rsidR="00AE1662" w:rsidRDefault="0044724D" w:rsidP="0044724D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Georgia" w:hAnsi="Georgia"/>
                <w:lang w:val="pt-PT"/>
              </w:rPr>
            </w:pPr>
            <w:r>
              <w:rPr>
                <w:rFonts w:ascii="Georgia" w:hAnsi="Georgia"/>
                <w:lang w:val="pt-PT"/>
              </w:rPr>
              <w:t>Alunos:</w:t>
            </w:r>
          </w:p>
        </w:tc>
      </w:tr>
      <w:tr w:rsidR="00AE1662" w:rsidTr="0044724D">
        <w:tc>
          <w:tcPr>
            <w:tcW w:w="6345" w:type="dxa"/>
            <w:vAlign w:val="center"/>
          </w:tcPr>
          <w:p w:rsidR="00AE1662" w:rsidRDefault="0044724D" w:rsidP="0044724D">
            <w:pPr>
              <w:tabs>
                <w:tab w:val="left" w:pos="940"/>
              </w:tabs>
              <w:spacing w:line="240" w:lineRule="auto"/>
              <w:jc w:val="left"/>
              <w:rPr>
                <w:rFonts w:ascii="Georgia" w:hAnsi="Georgia"/>
                <w:lang w:val="pt-PT"/>
              </w:rPr>
            </w:pPr>
            <w:r>
              <w:rPr>
                <w:rFonts w:ascii="Georgia" w:hAnsi="Georgia"/>
                <w:lang w:val="pt-PT"/>
              </w:rPr>
              <w:t>João P. Vilela</w:t>
            </w:r>
          </w:p>
        </w:tc>
        <w:tc>
          <w:tcPr>
            <w:tcW w:w="2299" w:type="dxa"/>
            <w:vAlign w:val="center"/>
          </w:tcPr>
          <w:p w:rsidR="00AE1662" w:rsidRDefault="00FE004E" w:rsidP="0044724D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Georgia" w:hAnsi="Georgia"/>
                <w:lang w:val="pt-PT"/>
              </w:rPr>
            </w:pPr>
            <w:r>
              <w:rPr>
                <w:rFonts w:ascii="Georgia" w:hAnsi="Georgia"/>
                <w:lang w:val="pt-PT"/>
              </w:rPr>
              <w:t>Ricardo Cruz</w:t>
            </w:r>
          </w:p>
        </w:tc>
      </w:tr>
      <w:tr w:rsidR="00B63978" w:rsidTr="0044724D">
        <w:tc>
          <w:tcPr>
            <w:tcW w:w="6345" w:type="dxa"/>
            <w:vAlign w:val="center"/>
          </w:tcPr>
          <w:p w:rsidR="00B63978" w:rsidRDefault="00B63978" w:rsidP="0044724D">
            <w:pPr>
              <w:tabs>
                <w:tab w:val="left" w:pos="940"/>
              </w:tabs>
              <w:spacing w:line="240" w:lineRule="auto"/>
              <w:jc w:val="left"/>
              <w:rPr>
                <w:rFonts w:ascii="Georgia" w:hAnsi="Georgia"/>
                <w:lang w:val="pt-PT"/>
              </w:rPr>
            </w:pPr>
          </w:p>
        </w:tc>
        <w:tc>
          <w:tcPr>
            <w:tcW w:w="2299" w:type="dxa"/>
            <w:vAlign w:val="center"/>
          </w:tcPr>
          <w:p w:rsidR="00B63978" w:rsidRDefault="00B63978" w:rsidP="0044724D">
            <w:pPr>
              <w:tabs>
                <w:tab w:val="center" w:pos="4252"/>
                <w:tab w:val="right" w:pos="8504"/>
              </w:tabs>
              <w:spacing w:line="240" w:lineRule="auto"/>
              <w:jc w:val="left"/>
              <w:rPr>
                <w:rFonts w:ascii="Georgia" w:hAnsi="Georgia"/>
                <w:lang w:val="pt-PT"/>
              </w:rPr>
            </w:pPr>
            <w:r>
              <w:rPr>
                <w:rFonts w:ascii="Georgia" w:hAnsi="Georgia"/>
                <w:lang w:val="pt-PT"/>
              </w:rPr>
              <w:t>Gilberto Rouxinol</w:t>
            </w:r>
          </w:p>
        </w:tc>
      </w:tr>
    </w:tbl>
    <w:p w:rsidR="0027740F" w:rsidRPr="0027740F" w:rsidRDefault="0027740F" w:rsidP="0027740F">
      <w:pPr>
        <w:tabs>
          <w:tab w:val="center" w:pos="4252"/>
          <w:tab w:val="right" w:pos="8504"/>
        </w:tabs>
        <w:rPr>
          <w:rFonts w:ascii="Georgia" w:hAnsi="Georgia"/>
          <w:lang w:val="pt-PT"/>
        </w:rPr>
      </w:pPr>
    </w:p>
    <w:p w:rsidR="0027740F" w:rsidRPr="0027740F" w:rsidRDefault="0027740F" w:rsidP="0027740F">
      <w:pPr>
        <w:tabs>
          <w:tab w:val="center" w:pos="4252"/>
          <w:tab w:val="right" w:pos="8504"/>
        </w:tabs>
        <w:rPr>
          <w:lang w:val="pt-PT"/>
        </w:rPr>
        <w:sectPr w:rsidR="0027740F" w:rsidRPr="0027740F" w:rsidSect="0027740F">
          <w:headerReference w:type="default" r:id="rId9"/>
          <w:footerReference w:type="even" r:id="rId10"/>
          <w:footerReference w:type="default" r:id="rId11"/>
          <w:pgSz w:w="11906" w:h="16838" w:code="9"/>
          <w:pgMar w:top="1701" w:right="1701" w:bottom="1701" w:left="1701" w:header="851" w:footer="851" w:gutter="0"/>
          <w:cols w:space="708"/>
          <w:titlePg/>
          <w:docGrid w:linePitch="360"/>
        </w:sectPr>
      </w:pPr>
    </w:p>
    <w:p w:rsidR="0027740F" w:rsidRPr="0027740F" w:rsidRDefault="0027740F" w:rsidP="0027740F">
      <w:pPr>
        <w:rPr>
          <w:lang w:val="pt-PT"/>
        </w:rPr>
      </w:pPr>
    </w:p>
    <w:p w:rsidR="0027740F" w:rsidRPr="0027740F" w:rsidRDefault="0027740F" w:rsidP="0027740F">
      <w:pPr>
        <w:spacing w:line="480" w:lineRule="auto"/>
        <w:jc w:val="center"/>
        <w:rPr>
          <w:b/>
          <w:sz w:val="28"/>
          <w:lang w:val="pt-PT"/>
        </w:rPr>
      </w:pPr>
      <w:r w:rsidRPr="0027740F">
        <w:rPr>
          <w:b/>
          <w:sz w:val="28"/>
          <w:lang w:val="pt-PT"/>
        </w:rPr>
        <w:t>ÍNDICE</w:t>
      </w:r>
    </w:p>
    <w:p w:rsidR="007B2F60" w:rsidRDefault="003A5498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r w:rsidRPr="0027740F">
        <w:fldChar w:fldCharType="begin"/>
      </w:r>
      <w:r w:rsidR="0027740F" w:rsidRPr="0027740F">
        <w:rPr>
          <w:lang w:val="pt-PT"/>
        </w:rPr>
        <w:instrText xml:space="preserve"> TOC \o "1-3" \h \z \t "Título;1" </w:instrText>
      </w:r>
      <w:r w:rsidRPr="0027740F">
        <w:fldChar w:fldCharType="separate"/>
      </w:r>
      <w:hyperlink w:anchor="_Toc452496275" w:history="1">
        <w:r w:rsidR="007B2F60" w:rsidRPr="00FF6E22">
          <w:rPr>
            <w:rStyle w:val="Hiperligao"/>
            <w:noProof/>
          </w:rPr>
          <w:t>1</w:t>
        </w:r>
        <w:r w:rsidR="007B2F60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7B2F60" w:rsidRPr="00FF6E22">
          <w:rPr>
            <w:rStyle w:val="Hiperligao"/>
            <w:noProof/>
          </w:rPr>
          <w:t>Introdução</w:t>
        </w:r>
        <w:r w:rsidR="007B2F60">
          <w:rPr>
            <w:noProof/>
            <w:webHidden/>
          </w:rPr>
          <w:tab/>
        </w:r>
        <w:r w:rsidR="007B2F60">
          <w:rPr>
            <w:noProof/>
            <w:webHidden/>
          </w:rPr>
          <w:fldChar w:fldCharType="begin"/>
        </w:r>
        <w:r w:rsidR="007B2F60">
          <w:rPr>
            <w:noProof/>
            <w:webHidden/>
          </w:rPr>
          <w:instrText xml:space="preserve"> PAGEREF _Toc452496275 \h </w:instrText>
        </w:r>
        <w:r w:rsidR="007B2F60">
          <w:rPr>
            <w:noProof/>
            <w:webHidden/>
          </w:rPr>
        </w:r>
        <w:r w:rsidR="007B2F60">
          <w:rPr>
            <w:noProof/>
            <w:webHidden/>
          </w:rPr>
          <w:fldChar w:fldCharType="separate"/>
        </w:r>
        <w:r w:rsidR="007B2F60">
          <w:rPr>
            <w:noProof/>
            <w:webHidden/>
          </w:rPr>
          <w:t>3</w:t>
        </w:r>
        <w:r w:rsidR="007B2F60"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76" w:history="1">
        <w:r w:rsidRPr="00FF6E22">
          <w:rPr>
            <w:rStyle w:val="Hiperliga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Implementação das Estruturas de Dados Dinâmica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77" w:history="1">
        <w:r w:rsidRPr="00FF6E22">
          <w:rPr>
            <w:rStyle w:val="Hiperliga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cliente.h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78" w:history="1">
        <w:r w:rsidRPr="00FF6E22">
          <w:rPr>
            <w:rStyle w:val="Hiperliga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destino.h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79" w:history="1">
        <w:r w:rsidRPr="00FF6E22">
          <w:rPr>
            <w:rStyle w:val="Hiperliga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save.h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0" w:history="1">
        <w:r w:rsidRPr="00FF6E22">
          <w:rPr>
            <w:rStyle w:val="Hiperligao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datas.h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1" w:history="1">
        <w:r w:rsidRPr="00FF6E22">
          <w:rPr>
            <w:rStyle w:val="Hiperliga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Funções e Procedimentos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2" w:history="1">
        <w:r w:rsidRPr="00FF6E22">
          <w:rPr>
            <w:rStyle w:val="Hiperliga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cliente.c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3" w:history="1">
        <w:r w:rsidRPr="00FF6E22">
          <w:rPr>
            <w:rStyle w:val="Hiperliga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destino.c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4" w:history="1">
        <w:r w:rsidRPr="00FF6E22">
          <w:rPr>
            <w:rStyle w:val="Hiperliga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save.c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5" w:history="1">
        <w:r w:rsidRPr="00FF6E22">
          <w:rPr>
            <w:rStyle w:val="Hiperliga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cadeias.c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6" w:history="1">
        <w:r w:rsidRPr="00FF6E22">
          <w:rPr>
            <w:rStyle w:val="Hiperliga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Ficheiro gestão.c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7" w:history="1">
        <w:r w:rsidRPr="00FF6E22">
          <w:rPr>
            <w:rStyle w:val="Hiperliga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Função main.c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B2F60" w:rsidRDefault="007B2F60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452496288" w:history="1">
        <w:r w:rsidRPr="00FF6E22">
          <w:rPr>
            <w:rStyle w:val="Hiperliga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Pr="00FF6E22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_Toc452496288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7740F" w:rsidRPr="0027740F" w:rsidRDefault="003A5498" w:rsidP="0027740F">
      <w:r w:rsidRPr="0027740F">
        <w:fldChar w:fldCharType="end"/>
      </w:r>
    </w:p>
    <w:p w:rsidR="0027740F" w:rsidRPr="0027740F" w:rsidRDefault="0027740F" w:rsidP="0027740F"/>
    <w:p w:rsidR="0027740F" w:rsidRPr="0027740F" w:rsidRDefault="0027740F" w:rsidP="0027740F"/>
    <w:p w:rsidR="0027740F" w:rsidRPr="0027740F" w:rsidRDefault="0027740F" w:rsidP="0027740F"/>
    <w:p w:rsidR="0027740F" w:rsidRDefault="0027740F" w:rsidP="0027740F">
      <w:pPr>
        <w:sectPr w:rsidR="0027740F" w:rsidSect="00AE1662">
          <w:headerReference w:type="default" r:id="rId12"/>
          <w:pgSz w:w="11906" w:h="16838" w:code="9"/>
          <w:pgMar w:top="1701" w:right="1701" w:bottom="1701" w:left="1701" w:header="737" w:footer="737" w:gutter="0"/>
          <w:cols w:space="708"/>
          <w:docGrid w:linePitch="360"/>
        </w:sectPr>
      </w:pPr>
    </w:p>
    <w:p w:rsidR="0027740F" w:rsidRDefault="0027740F" w:rsidP="0027740F"/>
    <w:p w:rsidR="00845728" w:rsidRDefault="00845728" w:rsidP="0027740F"/>
    <w:p w:rsidR="00845728" w:rsidRPr="0027740F" w:rsidRDefault="00845728" w:rsidP="0027740F"/>
    <w:p w:rsidR="0027740F" w:rsidRDefault="004844D7" w:rsidP="00F00088">
      <w:pPr>
        <w:ind w:left="709"/>
        <w:jc w:val="center"/>
        <w:rPr>
          <w:rFonts w:ascii="Georgia" w:hAnsi="Georgia"/>
          <w:sz w:val="48"/>
          <w:szCs w:val="48"/>
          <w:lang w:val="pt-PT"/>
        </w:rPr>
      </w:pPr>
      <w:r>
        <w:rPr>
          <w:rFonts w:ascii="Georgia" w:hAnsi="Georgia"/>
          <w:sz w:val="48"/>
          <w:szCs w:val="48"/>
          <w:lang w:val="pt-PT"/>
        </w:rPr>
        <w:t>Mini – Projeto</w:t>
      </w:r>
    </w:p>
    <w:p w:rsidR="004844D7" w:rsidRPr="00F00088" w:rsidRDefault="004844D7" w:rsidP="00F00088">
      <w:pPr>
        <w:ind w:left="709"/>
        <w:jc w:val="center"/>
        <w:rPr>
          <w:sz w:val="48"/>
          <w:szCs w:val="48"/>
          <w:lang w:val="pt-PT"/>
        </w:rPr>
      </w:pPr>
      <w:r>
        <w:rPr>
          <w:rFonts w:ascii="Georgia" w:hAnsi="Georgia"/>
          <w:sz w:val="48"/>
          <w:szCs w:val="48"/>
          <w:lang w:val="pt-PT"/>
        </w:rPr>
        <w:t>Agência de Viagens</w:t>
      </w:r>
    </w:p>
    <w:p w:rsidR="008F17F6" w:rsidRDefault="008F17F6" w:rsidP="008F17F6">
      <w:pPr>
        <w:pStyle w:val="Cabealho"/>
        <w:rPr>
          <w:lang w:val="pt-PT"/>
        </w:rPr>
      </w:pPr>
    </w:p>
    <w:p w:rsidR="00845728" w:rsidRDefault="00845728" w:rsidP="008F17F6">
      <w:pPr>
        <w:pStyle w:val="Cabealho"/>
        <w:rPr>
          <w:lang w:val="pt-PT"/>
        </w:rPr>
      </w:pPr>
    </w:p>
    <w:p w:rsidR="00845728" w:rsidRPr="00CB050C" w:rsidRDefault="00845728" w:rsidP="008F17F6">
      <w:pPr>
        <w:pStyle w:val="Cabealho"/>
        <w:rPr>
          <w:lang w:val="pt-PT"/>
        </w:rPr>
      </w:pPr>
    </w:p>
    <w:p w:rsidR="009729BF" w:rsidRPr="000B323B" w:rsidRDefault="00322008" w:rsidP="004844D7">
      <w:pPr>
        <w:pStyle w:val="Cabealho1"/>
      </w:pPr>
      <w:bookmarkStart w:id="0" w:name="_Toc452496275"/>
      <w:r>
        <w:t>Introdução</w:t>
      </w:r>
      <w:bookmarkEnd w:id="0"/>
    </w:p>
    <w:p w:rsidR="00E75FD4" w:rsidRDefault="000B323B" w:rsidP="00E75FD4">
      <w:pPr>
        <w:rPr>
          <w:lang w:val="pt-PT" w:eastAsia="pt-PT"/>
        </w:rPr>
      </w:pPr>
      <w:r>
        <w:rPr>
          <w:lang w:val="pt-PT" w:eastAsia="pt-PT"/>
        </w:rPr>
        <w:t xml:space="preserve">O trabalho apresenta uma aplicação escrita em C que permite a gestão de uma agência de viagens. Para tal, foram utilizadas as competências adquiridas nas aulas de PPP, nomeadamente, a implementação de listas ligadas, manipulação de ficheiros, manipulação de memória, manipulação de ficheiros ponto h e ponto c, verificação de dados, métodos auxiliares (strings, concatenação de data para </w:t>
      </w:r>
      <w:r w:rsidR="00066E12">
        <w:rPr>
          <w:lang w:val="pt-PT" w:eastAsia="pt-PT"/>
        </w:rPr>
        <w:t>comparação de datas</w:t>
      </w:r>
      <w:r>
        <w:rPr>
          <w:lang w:val="pt-PT" w:eastAsia="pt-PT"/>
        </w:rPr>
        <w:t>)</w:t>
      </w:r>
      <w:r w:rsidR="00066E12">
        <w:rPr>
          <w:lang w:val="pt-PT" w:eastAsia="pt-PT"/>
        </w:rPr>
        <w:t>, includes, etc.</w:t>
      </w:r>
    </w:p>
    <w:p w:rsidR="00FA475E" w:rsidRDefault="00FA475E" w:rsidP="00322008">
      <w:pPr>
        <w:rPr>
          <w:lang w:val="pt-PT"/>
        </w:rPr>
      </w:pPr>
    </w:p>
    <w:p w:rsidR="00AE13F9" w:rsidRDefault="004844D7" w:rsidP="00D825BA">
      <w:pPr>
        <w:pStyle w:val="Cabealho1"/>
      </w:pPr>
      <w:bookmarkStart w:id="1" w:name="_Toc452496276"/>
      <w:r>
        <w:t>Implementação das Estruturas de Dados Dinâmica</w:t>
      </w:r>
      <w:bookmarkEnd w:id="1"/>
    </w:p>
    <w:p w:rsidR="00FA475E" w:rsidRDefault="00CB56F0" w:rsidP="00FA475E">
      <w:pPr>
        <w:rPr>
          <w:lang w:val="pt-PT"/>
        </w:rPr>
      </w:pPr>
      <w:r>
        <w:rPr>
          <w:lang w:val="pt-PT"/>
        </w:rPr>
        <w:t xml:space="preserve">Nas secções seguintes apresentam-se as estruturas </w:t>
      </w:r>
      <w:r w:rsidR="00AB2B13">
        <w:rPr>
          <w:lang w:val="pt-PT"/>
        </w:rPr>
        <w:t>implementadas</w:t>
      </w:r>
      <w:r w:rsidR="00977D20">
        <w:rPr>
          <w:lang w:val="pt-PT"/>
        </w:rPr>
        <w:t xml:space="preserve"> nos diversos ficheiros ponto h</w:t>
      </w:r>
      <w:r>
        <w:rPr>
          <w:lang w:val="pt-PT"/>
        </w:rPr>
        <w:t>.</w:t>
      </w:r>
    </w:p>
    <w:p w:rsidR="00FA475E" w:rsidRPr="00FA475E" w:rsidRDefault="00FA475E" w:rsidP="00FA475E">
      <w:pPr>
        <w:rPr>
          <w:lang w:val="pt-PT"/>
        </w:rPr>
      </w:pPr>
    </w:p>
    <w:p w:rsidR="002E5B3A" w:rsidRDefault="00977D20" w:rsidP="004844D7">
      <w:pPr>
        <w:pStyle w:val="Cabealho2"/>
      </w:pPr>
      <w:bookmarkStart w:id="2" w:name="_Toc452496277"/>
      <w:r>
        <w:t xml:space="preserve">Ficheiro </w:t>
      </w:r>
      <w:r w:rsidR="00FA475E">
        <w:t>c</w:t>
      </w:r>
      <w:r w:rsidR="004844D7">
        <w:t>liente</w:t>
      </w:r>
      <w:r>
        <w:t>.h</w:t>
      </w:r>
      <w:bookmarkEnd w:id="2"/>
    </w:p>
    <w:p w:rsidR="004844D7" w:rsidRDefault="00AB2B13" w:rsidP="000B323B">
      <w:pPr>
        <w:rPr>
          <w:lang w:val="pt-PT"/>
        </w:rPr>
      </w:pPr>
      <w:r>
        <w:rPr>
          <w:lang w:val="pt-PT"/>
        </w:rPr>
        <w:t>No fich</w:t>
      </w:r>
      <w:r w:rsidR="00977D20">
        <w:rPr>
          <w:lang w:val="pt-PT"/>
        </w:rPr>
        <w:t>eiro cliente.h foram definidas quatro</w:t>
      </w:r>
      <w:r>
        <w:rPr>
          <w:lang w:val="pt-PT"/>
        </w:rPr>
        <w:t xml:space="preserve"> estruturas. As primeiras duas são ponte</w:t>
      </w:r>
      <w:r w:rsidR="00EA3676">
        <w:rPr>
          <w:lang w:val="pt-PT"/>
        </w:rPr>
        <w:t xml:space="preserve">iros para estruturas do tipo nó destino e nó </w:t>
      </w:r>
      <w:r>
        <w:rPr>
          <w:lang w:val="pt-PT"/>
        </w:rPr>
        <w:t>cliente. A primeira é aqui incluída por</w:t>
      </w:r>
      <w:r w:rsidR="00EA3676">
        <w:rPr>
          <w:lang w:val="pt-PT"/>
        </w:rPr>
        <w:t xml:space="preserve">que </w:t>
      </w:r>
      <w:r>
        <w:rPr>
          <w:lang w:val="pt-PT"/>
        </w:rPr>
        <w:t xml:space="preserve">a estrutura que se apresenta seguidamente (estrutura destino) também necessita da definição de estrutura cliente. A terceira estrutura (estrutura cliente) apresenta dados </w:t>
      </w:r>
      <w:r>
        <w:rPr>
          <w:lang w:val="pt-PT"/>
        </w:rPr>
        <w:lastRenderedPageBreak/>
        <w:t xml:space="preserve">genéricos </w:t>
      </w:r>
      <w:r w:rsidR="00DF53B9">
        <w:rPr>
          <w:lang w:val="pt-PT"/>
        </w:rPr>
        <w:t>“</w:t>
      </w:r>
      <w:r w:rsidR="00A13170">
        <w:rPr>
          <w:lang w:val="pt-PT"/>
        </w:rPr>
        <w:t>encapsulados</w:t>
      </w:r>
      <w:r w:rsidR="00DF53B9">
        <w:rPr>
          <w:lang w:val="pt-PT"/>
        </w:rPr>
        <w:t>”</w:t>
      </w:r>
      <w:r w:rsidR="00A13170">
        <w:rPr>
          <w:lang w:val="pt-PT"/>
        </w:rPr>
        <w:t xml:space="preserve"> </w:t>
      </w:r>
      <w:r w:rsidR="00977D20">
        <w:rPr>
          <w:lang w:val="pt-PT"/>
        </w:rPr>
        <w:t>de diversos tipos</w:t>
      </w:r>
      <w:r>
        <w:rPr>
          <w:lang w:val="pt-PT"/>
        </w:rPr>
        <w:t xml:space="preserve"> (nome, profissão, morada, número de cidadão</w:t>
      </w:r>
      <w:r w:rsidR="00EA3676">
        <w:rPr>
          <w:lang w:val="pt-PT"/>
        </w:rPr>
        <w:t xml:space="preserve"> (id)</w:t>
      </w:r>
      <w:r>
        <w:rPr>
          <w:lang w:val="pt-PT"/>
        </w:rPr>
        <w:t xml:space="preserve"> e data </w:t>
      </w:r>
      <w:r w:rsidR="00DF53B9">
        <w:rPr>
          <w:lang w:val="pt-PT"/>
        </w:rPr>
        <w:t xml:space="preserve">de nascimento) e duas </w:t>
      </w:r>
      <w:r>
        <w:rPr>
          <w:lang w:val="pt-PT"/>
        </w:rPr>
        <w:t xml:space="preserve">listas </w:t>
      </w:r>
      <w:r w:rsidR="00DF53B9">
        <w:rPr>
          <w:lang w:val="pt-PT"/>
        </w:rPr>
        <w:t xml:space="preserve">do </w:t>
      </w:r>
      <w:r w:rsidR="00977D20">
        <w:rPr>
          <w:lang w:val="pt-PT"/>
        </w:rPr>
        <w:t xml:space="preserve">tipo lista </w:t>
      </w:r>
      <w:r w:rsidR="00DF53B9">
        <w:rPr>
          <w:lang w:val="pt-PT"/>
        </w:rPr>
        <w:t>destinos</w:t>
      </w:r>
      <w:r>
        <w:rPr>
          <w:lang w:val="pt-PT"/>
        </w:rPr>
        <w:t xml:space="preserve"> (comprados e espera). A quarta e última estrutura </w:t>
      </w:r>
      <w:r w:rsidR="00EA3676">
        <w:rPr>
          <w:lang w:val="pt-PT"/>
        </w:rPr>
        <w:t>(nó</w:t>
      </w:r>
      <w:r w:rsidR="005C1DCE">
        <w:rPr>
          <w:lang w:val="pt-PT"/>
        </w:rPr>
        <w:t xml:space="preserve"> </w:t>
      </w:r>
      <w:r w:rsidR="00A13170">
        <w:rPr>
          <w:lang w:val="pt-PT"/>
        </w:rPr>
        <w:t>cliente) é definid</w:t>
      </w:r>
      <w:r w:rsidR="00977D20">
        <w:rPr>
          <w:lang w:val="pt-PT"/>
        </w:rPr>
        <w:t xml:space="preserve">a por quatro ponteiros. O primeiro </w:t>
      </w:r>
      <w:r w:rsidR="005C1DCE">
        <w:rPr>
          <w:lang w:val="pt-PT"/>
        </w:rPr>
        <w:t xml:space="preserve">ponteiro </w:t>
      </w:r>
      <w:r w:rsidR="00977D20">
        <w:rPr>
          <w:lang w:val="pt-PT"/>
        </w:rPr>
        <w:t>do tipo c</w:t>
      </w:r>
      <w:r w:rsidR="005C1DCE">
        <w:rPr>
          <w:lang w:val="pt-PT"/>
        </w:rPr>
        <w:t>liente (</w:t>
      </w:r>
      <w:r w:rsidR="00977D20">
        <w:rPr>
          <w:lang w:val="pt-PT"/>
        </w:rPr>
        <w:t xml:space="preserve">info) seguido de dois </w:t>
      </w:r>
      <w:r w:rsidR="005C1DCE">
        <w:rPr>
          <w:lang w:val="pt-PT"/>
        </w:rPr>
        <w:t xml:space="preserve">ponteiros </w:t>
      </w:r>
      <w:r w:rsidR="00977D20">
        <w:rPr>
          <w:lang w:val="pt-PT"/>
        </w:rPr>
        <w:t>do tipo d</w:t>
      </w:r>
      <w:r w:rsidR="00EA3676">
        <w:rPr>
          <w:lang w:val="pt-PT"/>
        </w:rPr>
        <w:t>ataçã</w:t>
      </w:r>
      <w:r w:rsidR="005C1DCE">
        <w:rPr>
          <w:lang w:val="pt-PT"/>
        </w:rPr>
        <w:t>o (info pedido d e</w:t>
      </w:r>
      <w:r w:rsidR="00A13170">
        <w:rPr>
          <w:lang w:val="pt-PT"/>
        </w:rPr>
        <w:t xml:space="preserve"> </w:t>
      </w:r>
      <w:r w:rsidR="005C1DCE">
        <w:rPr>
          <w:lang w:val="pt-PT"/>
        </w:rPr>
        <w:t xml:space="preserve">info espera </w:t>
      </w:r>
      <w:r w:rsidR="00A13170">
        <w:rPr>
          <w:lang w:val="pt-PT"/>
        </w:rPr>
        <w:t>d) e</w:t>
      </w:r>
      <w:r w:rsidR="00977D20">
        <w:rPr>
          <w:lang w:val="pt-PT"/>
        </w:rPr>
        <w:t xml:space="preserve"> por último um </w:t>
      </w:r>
      <w:r w:rsidR="005C1DCE">
        <w:rPr>
          <w:lang w:val="pt-PT"/>
        </w:rPr>
        <w:t xml:space="preserve">ponteiro </w:t>
      </w:r>
      <w:r w:rsidR="00977D20">
        <w:rPr>
          <w:lang w:val="pt-PT"/>
        </w:rPr>
        <w:t>do tipo lista c</w:t>
      </w:r>
      <w:r w:rsidR="00A13170">
        <w:rPr>
          <w:lang w:val="pt-PT"/>
        </w:rPr>
        <w:t>lientes (next). No decurso do trabalho verif</w:t>
      </w:r>
      <w:r w:rsidR="005C1DCE">
        <w:rPr>
          <w:lang w:val="pt-PT"/>
        </w:rPr>
        <w:t>icou-se que os dois ponteiros (</w:t>
      </w:r>
      <w:r w:rsidR="00EA3676">
        <w:rPr>
          <w:lang w:val="pt-PT"/>
        </w:rPr>
        <w:t xml:space="preserve">info </w:t>
      </w:r>
      <w:r w:rsidR="005C1DCE">
        <w:rPr>
          <w:lang w:val="pt-PT"/>
        </w:rPr>
        <w:t xml:space="preserve">pedido </w:t>
      </w:r>
      <w:r w:rsidR="00EA3676">
        <w:rPr>
          <w:lang w:val="pt-PT"/>
        </w:rPr>
        <w:t xml:space="preserve">d </w:t>
      </w:r>
      <w:r w:rsidR="005C1DCE">
        <w:rPr>
          <w:lang w:val="pt-PT"/>
        </w:rPr>
        <w:t xml:space="preserve">e </w:t>
      </w:r>
      <w:r w:rsidR="00EA3676">
        <w:rPr>
          <w:lang w:val="pt-PT"/>
        </w:rPr>
        <w:t xml:space="preserve">info </w:t>
      </w:r>
      <w:r w:rsidR="00A13170">
        <w:rPr>
          <w:lang w:val="pt-PT"/>
        </w:rPr>
        <w:t>espera</w:t>
      </w:r>
      <w:r w:rsidR="00EA3676">
        <w:rPr>
          <w:lang w:val="pt-PT"/>
        </w:rPr>
        <w:t xml:space="preserve"> d</w:t>
      </w:r>
      <w:r w:rsidR="00A13170">
        <w:rPr>
          <w:lang w:val="pt-PT"/>
        </w:rPr>
        <w:t>) são redundantes uma vez que guardam a mesma informação.</w:t>
      </w:r>
      <w:r w:rsidR="00977D20">
        <w:rPr>
          <w:lang w:val="pt-PT"/>
        </w:rPr>
        <w:t xml:space="preserve"> No entanto</w:t>
      </w:r>
      <w:r w:rsidR="005C1DCE" w:rsidRPr="005C1DCE">
        <w:rPr>
          <w:lang w:val="pt-PT"/>
        </w:rPr>
        <w:t xml:space="preserve"> </w:t>
      </w:r>
      <w:r w:rsidR="005C1DCE">
        <w:rPr>
          <w:lang w:val="pt-PT"/>
        </w:rPr>
        <w:t>optou-se pela sua continuidade, dado o avanço</w:t>
      </w:r>
      <w:r w:rsidR="00977D20">
        <w:rPr>
          <w:lang w:val="pt-PT"/>
        </w:rPr>
        <w:t xml:space="preserve"> dos trabalhos</w:t>
      </w:r>
      <w:r w:rsidR="005C1DCE">
        <w:rPr>
          <w:lang w:val="pt-PT"/>
        </w:rPr>
        <w:t xml:space="preserve"> e o facto de se estar em fase de aprendizagem.</w:t>
      </w:r>
    </w:p>
    <w:p w:rsidR="00A13170" w:rsidRDefault="00A13170" w:rsidP="00A13170">
      <w:pPr>
        <w:spacing w:line="240" w:lineRule="auto"/>
        <w:rPr>
          <w:lang w:val="pt-PT"/>
        </w:rPr>
      </w:pPr>
    </w:p>
    <w:p w:rsidR="004844D7" w:rsidRDefault="00977D20" w:rsidP="004844D7">
      <w:pPr>
        <w:pStyle w:val="Cabealho2"/>
      </w:pPr>
      <w:bookmarkStart w:id="3" w:name="_Toc452496278"/>
      <w:r>
        <w:t xml:space="preserve">Ficheiro </w:t>
      </w:r>
      <w:r w:rsidR="00FA475E">
        <w:t>d</w:t>
      </w:r>
      <w:r w:rsidR="004844D7">
        <w:t>estino</w:t>
      </w:r>
      <w:r>
        <w:t>.h</w:t>
      </w:r>
      <w:bookmarkEnd w:id="3"/>
    </w:p>
    <w:p w:rsidR="00FA475E" w:rsidRDefault="00A13170" w:rsidP="000B323B">
      <w:pPr>
        <w:rPr>
          <w:lang w:val="pt-PT"/>
        </w:rPr>
      </w:pPr>
      <w:r>
        <w:rPr>
          <w:lang w:val="pt-PT"/>
        </w:rPr>
        <w:t>No ficheiro destino</w:t>
      </w:r>
      <w:r w:rsidR="005C1DCE">
        <w:rPr>
          <w:lang w:val="pt-PT"/>
        </w:rPr>
        <w:t>.h foram definidas também quatro</w:t>
      </w:r>
      <w:r>
        <w:rPr>
          <w:lang w:val="pt-PT"/>
        </w:rPr>
        <w:t xml:space="preserve"> estruturas. As primeiras duas são pont</w:t>
      </w:r>
      <w:r w:rsidR="00EA3676">
        <w:rPr>
          <w:lang w:val="pt-PT"/>
        </w:rPr>
        <w:t xml:space="preserve">eiros para estruturas do tipo nó destino e nó </w:t>
      </w:r>
      <w:r>
        <w:rPr>
          <w:lang w:val="pt-PT"/>
        </w:rPr>
        <w:t xml:space="preserve">cliente. A </w:t>
      </w:r>
      <w:r w:rsidR="00EA3676">
        <w:rPr>
          <w:lang w:val="pt-PT"/>
        </w:rPr>
        <w:t xml:space="preserve">segunda é aqui incluída porque </w:t>
      </w:r>
      <w:r>
        <w:rPr>
          <w:lang w:val="pt-PT"/>
        </w:rPr>
        <w:t xml:space="preserve">a estrutura apresentada anteriormente (estrutura cliente) também necessita da definição de estrutura destino. A terceira estrutura (estrutura destino) apresenta dados genéricos </w:t>
      </w:r>
      <w:r w:rsidR="00DF53B9">
        <w:rPr>
          <w:lang w:val="pt-PT"/>
        </w:rPr>
        <w:t>“</w:t>
      </w:r>
      <w:r>
        <w:rPr>
          <w:lang w:val="pt-PT"/>
        </w:rPr>
        <w:t>encapsulados</w:t>
      </w:r>
      <w:r w:rsidR="00DF53B9">
        <w:rPr>
          <w:lang w:val="pt-PT"/>
        </w:rPr>
        <w:t>”</w:t>
      </w:r>
      <w:r>
        <w:rPr>
          <w:lang w:val="pt-PT"/>
        </w:rPr>
        <w:t xml:space="preserve"> destino (id, nome, limite de clientes, vendidos, em fi</w:t>
      </w:r>
      <w:r w:rsidR="00EA3676">
        <w:rPr>
          <w:lang w:val="pt-PT"/>
        </w:rPr>
        <w:t>la e data de partida) e duas listas clientes (compraram</w:t>
      </w:r>
      <w:r>
        <w:rPr>
          <w:lang w:val="pt-PT"/>
        </w:rPr>
        <w:t xml:space="preserve"> e espera). </w:t>
      </w:r>
      <w:r w:rsidR="00EA3676">
        <w:rPr>
          <w:lang w:val="pt-PT"/>
        </w:rPr>
        <w:t xml:space="preserve">A quarta e última estrutura (nó </w:t>
      </w:r>
      <w:r>
        <w:rPr>
          <w:lang w:val="pt-PT"/>
        </w:rPr>
        <w:t>destino) é definid</w:t>
      </w:r>
      <w:r w:rsidR="00EA3676">
        <w:rPr>
          <w:lang w:val="pt-PT"/>
        </w:rPr>
        <w:t>a por quatro ponteiros. Um ponteiro do tipo destino (info), mais dois ponteiros do tipo datação (info pedido c e info espera c</w:t>
      </w:r>
      <w:r>
        <w:rPr>
          <w:lang w:val="pt-PT"/>
        </w:rPr>
        <w:t xml:space="preserve">) e </w:t>
      </w:r>
      <w:r w:rsidR="00EA3676">
        <w:rPr>
          <w:lang w:val="pt-PT"/>
        </w:rPr>
        <w:t>por último um ponteiro do tipo lista d</w:t>
      </w:r>
      <w:r>
        <w:rPr>
          <w:lang w:val="pt-PT"/>
        </w:rPr>
        <w:t>estinos (next). Tal como referido an</w:t>
      </w:r>
      <w:r w:rsidR="00EA3676">
        <w:rPr>
          <w:lang w:val="pt-PT"/>
        </w:rPr>
        <w:t xml:space="preserve">teriormente os dois ponteiros (info </w:t>
      </w:r>
      <w:r>
        <w:rPr>
          <w:lang w:val="pt-PT"/>
        </w:rPr>
        <w:t>pedido</w:t>
      </w:r>
      <w:r w:rsidR="00EA3676">
        <w:rPr>
          <w:lang w:val="pt-PT"/>
        </w:rPr>
        <w:t xml:space="preserve"> c e info </w:t>
      </w:r>
      <w:r>
        <w:rPr>
          <w:lang w:val="pt-PT"/>
        </w:rPr>
        <w:t>espera</w:t>
      </w:r>
      <w:r w:rsidR="00EA3676">
        <w:rPr>
          <w:lang w:val="pt-PT"/>
        </w:rPr>
        <w:t xml:space="preserve"> c</w:t>
      </w:r>
      <w:r>
        <w:rPr>
          <w:lang w:val="pt-PT"/>
        </w:rPr>
        <w:t>) são redundantes.</w:t>
      </w:r>
    </w:p>
    <w:p w:rsidR="00CB56F0" w:rsidRDefault="00CB56F0" w:rsidP="00CB56F0">
      <w:pPr>
        <w:rPr>
          <w:lang w:val="pt-PT"/>
        </w:rPr>
      </w:pPr>
    </w:p>
    <w:p w:rsidR="00CB56F0" w:rsidRPr="00CB56F0" w:rsidRDefault="00977D20" w:rsidP="00CB56F0">
      <w:pPr>
        <w:pStyle w:val="Cabealho2"/>
      </w:pPr>
      <w:bookmarkStart w:id="4" w:name="_Toc452496279"/>
      <w:r>
        <w:t>Ficheiro save.h</w:t>
      </w:r>
      <w:bookmarkEnd w:id="4"/>
    </w:p>
    <w:p w:rsidR="00CB56F0" w:rsidRDefault="0013083B" w:rsidP="000B323B">
      <w:pPr>
        <w:rPr>
          <w:lang w:val="pt-PT"/>
        </w:rPr>
      </w:pPr>
      <w:r>
        <w:rPr>
          <w:lang w:val="pt-PT"/>
        </w:rPr>
        <w:t>No ficheiro save.h foram definidas d</w:t>
      </w:r>
      <w:r w:rsidR="00DF53B9">
        <w:rPr>
          <w:lang w:val="pt-PT"/>
        </w:rPr>
        <w:t>uas estruturas. U</w:t>
      </w:r>
      <w:r>
        <w:rPr>
          <w:lang w:val="pt-PT"/>
        </w:rPr>
        <w:t>ma estrutura d</w:t>
      </w:r>
      <w:r w:rsidR="00EA3676">
        <w:rPr>
          <w:lang w:val="pt-PT"/>
        </w:rPr>
        <w:t xml:space="preserve">o tipo ponteiro para nó </w:t>
      </w:r>
      <w:r w:rsidR="005C3DE1">
        <w:rPr>
          <w:lang w:val="pt-PT"/>
        </w:rPr>
        <w:t xml:space="preserve">save e </w:t>
      </w:r>
      <w:r>
        <w:rPr>
          <w:lang w:val="pt-PT"/>
        </w:rPr>
        <w:t xml:space="preserve">outra </w:t>
      </w:r>
      <w:r w:rsidR="00DF53B9">
        <w:rPr>
          <w:lang w:val="pt-PT"/>
        </w:rPr>
        <w:t xml:space="preserve">estrutura </w:t>
      </w:r>
      <w:r w:rsidR="00EA3676">
        <w:rPr>
          <w:lang w:val="pt-PT"/>
        </w:rPr>
        <w:t xml:space="preserve">nó </w:t>
      </w:r>
      <w:r>
        <w:rPr>
          <w:lang w:val="pt-PT"/>
        </w:rPr>
        <w:t>save</w:t>
      </w:r>
      <w:r w:rsidR="00EA3676">
        <w:rPr>
          <w:lang w:val="pt-PT"/>
        </w:rPr>
        <w:t xml:space="preserve">. </w:t>
      </w:r>
      <w:r w:rsidR="00664A9E">
        <w:rPr>
          <w:lang w:val="pt-PT"/>
        </w:rPr>
        <w:t>A estrutura nó save é definida por</w:t>
      </w:r>
      <w:r w:rsidR="00DF53B9">
        <w:rPr>
          <w:lang w:val="pt-PT"/>
        </w:rPr>
        <w:t>:</w:t>
      </w:r>
      <w:r>
        <w:rPr>
          <w:lang w:val="pt-PT"/>
        </w:rPr>
        <w:t xml:space="preserve"> </w:t>
      </w:r>
      <w:r w:rsidR="00DF53B9">
        <w:rPr>
          <w:lang w:val="pt-PT"/>
        </w:rPr>
        <w:t xml:space="preserve">(1) </w:t>
      </w:r>
      <w:r>
        <w:rPr>
          <w:lang w:val="pt-PT"/>
        </w:rPr>
        <w:t>d</w:t>
      </w:r>
      <w:r w:rsidR="00664A9E">
        <w:rPr>
          <w:lang w:val="pt-PT"/>
        </w:rPr>
        <w:t>ois inteiros</w:t>
      </w:r>
      <w:r w:rsidR="00DF53B9">
        <w:rPr>
          <w:lang w:val="pt-PT"/>
        </w:rPr>
        <w:t xml:space="preserve"> (</w:t>
      </w:r>
      <w:r w:rsidR="00664A9E">
        <w:rPr>
          <w:lang w:val="pt-PT"/>
        </w:rPr>
        <w:t xml:space="preserve">id </w:t>
      </w:r>
      <w:r w:rsidR="00DF53B9">
        <w:rPr>
          <w:lang w:val="pt-PT"/>
        </w:rPr>
        <w:t>cli</w:t>
      </w:r>
      <w:r w:rsidR="00664A9E">
        <w:rPr>
          <w:lang w:val="pt-PT"/>
        </w:rPr>
        <w:t>ente</w:t>
      </w:r>
      <w:r w:rsidR="00DF53B9">
        <w:rPr>
          <w:lang w:val="pt-PT"/>
        </w:rPr>
        <w:t xml:space="preserve"> e </w:t>
      </w:r>
      <w:r w:rsidR="00664A9E">
        <w:rPr>
          <w:lang w:val="pt-PT"/>
        </w:rPr>
        <w:t xml:space="preserve">id </w:t>
      </w:r>
      <w:r w:rsidR="00DF53B9">
        <w:rPr>
          <w:lang w:val="pt-PT"/>
        </w:rPr>
        <w:t>des</w:t>
      </w:r>
      <w:r w:rsidR="00664A9E">
        <w:rPr>
          <w:lang w:val="pt-PT"/>
        </w:rPr>
        <w:t>tino</w:t>
      </w:r>
      <w:r w:rsidR="00DF53B9">
        <w:rPr>
          <w:lang w:val="pt-PT"/>
        </w:rPr>
        <w:t xml:space="preserve">); (2) </w:t>
      </w:r>
      <w:r>
        <w:rPr>
          <w:lang w:val="pt-PT"/>
        </w:rPr>
        <w:t>um</w:t>
      </w:r>
      <w:r w:rsidR="00664A9E">
        <w:rPr>
          <w:lang w:val="pt-PT"/>
        </w:rPr>
        <w:t xml:space="preserve"> ponteiro do tipo datação (dat)</w:t>
      </w:r>
      <w:r w:rsidR="00DF53B9">
        <w:rPr>
          <w:lang w:val="pt-PT"/>
        </w:rPr>
        <w:t xml:space="preserve">; e (3) </w:t>
      </w:r>
      <w:r w:rsidR="00664A9E">
        <w:rPr>
          <w:lang w:val="pt-PT"/>
        </w:rPr>
        <w:t xml:space="preserve">um ponteiro do tipo lista </w:t>
      </w:r>
      <w:r>
        <w:rPr>
          <w:lang w:val="pt-PT"/>
        </w:rPr>
        <w:t>save  (next).</w:t>
      </w:r>
    </w:p>
    <w:p w:rsidR="00FA475E" w:rsidRDefault="00FA475E" w:rsidP="00D825BA">
      <w:pPr>
        <w:rPr>
          <w:lang w:val="pt-PT"/>
        </w:rPr>
      </w:pPr>
    </w:p>
    <w:p w:rsidR="004844D7" w:rsidRDefault="00977D20" w:rsidP="004844D7">
      <w:pPr>
        <w:pStyle w:val="Cabealho2"/>
      </w:pPr>
      <w:bookmarkStart w:id="5" w:name="_Toc452496280"/>
      <w:r>
        <w:lastRenderedPageBreak/>
        <w:t>Ficheiro</w:t>
      </w:r>
      <w:r w:rsidR="004844D7">
        <w:t xml:space="preserve"> </w:t>
      </w:r>
      <w:r w:rsidR="00FA475E">
        <w:t>d</w:t>
      </w:r>
      <w:r w:rsidR="004844D7">
        <w:t>atas</w:t>
      </w:r>
      <w:r>
        <w:t>.h</w:t>
      </w:r>
      <w:bookmarkEnd w:id="5"/>
    </w:p>
    <w:p w:rsidR="00CB56F0" w:rsidRDefault="0013083B" w:rsidP="000B323B">
      <w:pPr>
        <w:rPr>
          <w:lang w:val="pt-PT"/>
        </w:rPr>
      </w:pPr>
      <w:r>
        <w:rPr>
          <w:lang w:val="pt-PT"/>
        </w:rPr>
        <w:t>No ficheiro dat</w:t>
      </w:r>
      <w:r w:rsidR="00664A9E">
        <w:rPr>
          <w:lang w:val="pt-PT"/>
        </w:rPr>
        <w:t>as.h foram definidas três</w:t>
      </w:r>
      <w:r>
        <w:rPr>
          <w:lang w:val="pt-PT"/>
        </w:rPr>
        <w:t xml:space="preserve"> estruturas: </w:t>
      </w:r>
      <w:r w:rsidR="00DF53B9">
        <w:rPr>
          <w:lang w:val="pt-PT"/>
        </w:rPr>
        <w:t>(1) calendário; (2)</w:t>
      </w:r>
      <w:r>
        <w:rPr>
          <w:lang w:val="pt-PT"/>
        </w:rPr>
        <w:t xml:space="preserve"> horas</w:t>
      </w:r>
      <w:r w:rsidR="00DF53B9">
        <w:rPr>
          <w:lang w:val="pt-PT"/>
        </w:rPr>
        <w:t>;</w:t>
      </w:r>
      <w:r>
        <w:rPr>
          <w:lang w:val="pt-PT"/>
        </w:rPr>
        <w:t xml:space="preserve"> e </w:t>
      </w:r>
      <w:r w:rsidR="00DF53B9">
        <w:rPr>
          <w:lang w:val="pt-PT"/>
        </w:rPr>
        <w:t xml:space="preserve">(3) </w:t>
      </w:r>
      <w:r>
        <w:rPr>
          <w:lang w:val="pt-PT"/>
        </w:rPr>
        <w:t xml:space="preserve">datação. Esta última guarda dois ponteiros um para </w:t>
      </w:r>
      <w:r w:rsidR="00DF53B9">
        <w:rPr>
          <w:lang w:val="pt-PT"/>
        </w:rPr>
        <w:t xml:space="preserve">estrutura </w:t>
      </w:r>
      <w:r>
        <w:rPr>
          <w:lang w:val="pt-PT"/>
        </w:rPr>
        <w:t xml:space="preserve">calendário e outro para </w:t>
      </w:r>
      <w:r w:rsidR="00DF53B9">
        <w:rPr>
          <w:lang w:val="pt-PT"/>
        </w:rPr>
        <w:t xml:space="preserve">estrutura </w:t>
      </w:r>
      <w:r>
        <w:rPr>
          <w:lang w:val="pt-PT"/>
        </w:rPr>
        <w:t>horas.</w:t>
      </w:r>
    </w:p>
    <w:p w:rsidR="00FA475E" w:rsidRPr="00FA475E" w:rsidRDefault="00FA475E" w:rsidP="00FA475E">
      <w:pPr>
        <w:rPr>
          <w:lang w:val="pt-PT"/>
        </w:rPr>
      </w:pPr>
    </w:p>
    <w:p w:rsidR="00803745" w:rsidRDefault="0013083B" w:rsidP="00D825BA">
      <w:pPr>
        <w:pStyle w:val="Cabealho1"/>
      </w:pPr>
      <w:bookmarkStart w:id="6" w:name="_Toc452496281"/>
      <w:r>
        <w:t xml:space="preserve">Funções e </w:t>
      </w:r>
      <w:r w:rsidR="00FA475E">
        <w:t>Procedimento</w:t>
      </w:r>
      <w:r>
        <w:t>s</w:t>
      </w:r>
      <w:bookmarkEnd w:id="6"/>
    </w:p>
    <w:p w:rsidR="00803745" w:rsidRDefault="0013083B" w:rsidP="00664A9E">
      <w:pPr>
        <w:rPr>
          <w:lang w:val="pt-PT"/>
        </w:rPr>
      </w:pPr>
      <w:r>
        <w:rPr>
          <w:lang w:val="pt-PT"/>
        </w:rPr>
        <w:t xml:space="preserve">Apresenta-se a seguir </w:t>
      </w:r>
      <w:r w:rsidR="00664A9E">
        <w:rPr>
          <w:lang w:val="pt-PT"/>
        </w:rPr>
        <w:t xml:space="preserve">de uma forma muito breve </w:t>
      </w:r>
      <w:r>
        <w:rPr>
          <w:lang w:val="pt-PT"/>
        </w:rPr>
        <w:t>as funções e os procedimentos relevantes de cada um</w:t>
      </w:r>
      <w:r w:rsidR="00664A9E">
        <w:rPr>
          <w:lang w:val="pt-PT"/>
        </w:rPr>
        <w:t xml:space="preserve"> dos ficheiros ponto c correspondentes aos ficheiros ponto h anteriormente referidos.</w:t>
      </w:r>
      <w:r w:rsidR="003D2EDA">
        <w:rPr>
          <w:lang w:val="pt-PT"/>
        </w:rPr>
        <w:t xml:space="preserve"> Complementarmente apresenta-se também informação relativa a outros ficheiros ponto c cujos ficheiros ponto h não foram referidos anteriormente.</w:t>
      </w:r>
    </w:p>
    <w:p w:rsidR="003D2EDA" w:rsidRDefault="003D2EDA" w:rsidP="00664A9E">
      <w:pPr>
        <w:rPr>
          <w:lang w:val="pt-PT"/>
        </w:rPr>
      </w:pPr>
    </w:p>
    <w:p w:rsidR="00664A9E" w:rsidRDefault="00664A9E" w:rsidP="00664A9E">
      <w:pPr>
        <w:pStyle w:val="Cabealho2"/>
      </w:pPr>
      <w:bookmarkStart w:id="7" w:name="_Toc452496282"/>
      <w:r>
        <w:t>Ficheiro cliente.c</w:t>
      </w:r>
      <w:bookmarkEnd w:id="7"/>
    </w:p>
    <w:p w:rsidR="00664A9E" w:rsidRPr="00955D4F" w:rsidRDefault="00664A9E" w:rsidP="00664A9E">
      <w:pPr>
        <w:rPr>
          <w:i/>
          <w:lang w:val="pt-PT"/>
        </w:rPr>
      </w:pPr>
      <w:r w:rsidRPr="00955D4F">
        <w:rPr>
          <w:i/>
          <w:lang w:val="pt-PT"/>
        </w:rPr>
        <w:t>Registar Cliente</w:t>
      </w:r>
    </w:p>
    <w:p w:rsidR="00664A9E" w:rsidRDefault="00664A9E" w:rsidP="00664A9E">
      <w:pPr>
        <w:rPr>
          <w:lang w:val="pt-PT"/>
        </w:rPr>
      </w:pPr>
      <w:r>
        <w:rPr>
          <w:lang w:val="pt-PT"/>
        </w:rPr>
        <w:t xml:space="preserve">Função que devolve um inteiro </w:t>
      </w:r>
      <w:r w:rsidR="009D6C2D">
        <w:rPr>
          <w:lang w:val="pt-PT"/>
        </w:rPr>
        <w:t xml:space="preserve">(id cliente) e que </w:t>
      </w:r>
      <w:r>
        <w:rPr>
          <w:lang w:val="pt-PT"/>
        </w:rPr>
        <w:t>permite adicionar um cliente à lista de clientes inicial.</w:t>
      </w:r>
    </w:p>
    <w:p w:rsidR="00664A9E" w:rsidRDefault="00664A9E" w:rsidP="00664A9E">
      <w:pPr>
        <w:rPr>
          <w:lang w:val="pt-PT"/>
        </w:rPr>
      </w:pPr>
    </w:p>
    <w:p w:rsidR="00664A9E" w:rsidRPr="00955D4F" w:rsidRDefault="00664A9E" w:rsidP="00664A9E">
      <w:pPr>
        <w:rPr>
          <w:i/>
          <w:lang w:val="pt-PT"/>
        </w:rPr>
      </w:pPr>
      <w:r w:rsidRPr="00955D4F">
        <w:rPr>
          <w:i/>
          <w:lang w:val="pt-PT"/>
        </w:rPr>
        <w:t>Imprime Clientes de um Destino</w:t>
      </w:r>
    </w:p>
    <w:p w:rsidR="00664A9E" w:rsidRPr="00664A9E" w:rsidRDefault="00664A9E" w:rsidP="00664A9E">
      <w:pPr>
        <w:rPr>
          <w:lang w:val="pt-PT"/>
        </w:rPr>
      </w:pPr>
      <w:r>
        <w:rPr>
          <w:lang w:val="pt-PT"/>
        </w:rPr>
        <w:t xml:space="preserve">Procedimento que permite a impressão dos destinos </w:t>
      </w:r>
      <w:r w:rsidR="00124896">
        <w:rPr>
          <w:lang w:val="pt-PT"/>
        </w:rPr>
        <w:t xml:space="preserve">comprados e em espera </w:t>
      </w:r>
      <w:r>
        <w:rPr>
          <w:lang w:val="pt-PT"/>
        </w:rPr>
        <w:t xml:space="preserve">de um determinado cliente por ordem </w:t>
      </w:r>
      <w:r w:rsidR="00124896">
        <w:rPr>
          <w:lang w:val="pt-PT"/>
        </w:rPr>
        <w:t>decrescente da data de aquisição do destino, i.e., os mais recentes primeiro.</w:t>
      </w:r>
    </w:p>
    <w:p w:rsidR="00522F0A" w:rsidRDefault="00522F0A" w:rsidP="00D825BA">
      <w:pPr>
        <w:rPr>
          <w:lang w:val="pt-PT"/>
        </w:rPr>
      </w:pPr>
    </w:p>
    <w:p w:rsidR="00124896" w:rsidRPr="00955D4F" w:rsidRDefault="00124896" w:rsidP="00D825BA">
      <w:pPr>
        <w:rPr>
          <w:i/>
          <w:lang w:val="pt-PT"/>
        </w:rPr>
      </w:pPr>
      <w:r w:rsidRPr="00955D4F">
        <w:rPr>
          <w:i/>
          <w:lang w:val="pt-PT"/>
        </w:rPr>
        <w:t>Imprime Lista de Clientes</w:t>
      </w:r>
    </w:p>
    <w:p w:rsidR="00124896" w:rsidRDefault="00124896" w:rsidP="00D825BA">
      <w:pPr>
        <w:rPr>
          <w:lang w:val="pt-PT"/>
        </w:rPr>
      </w:pPr>
      <w:r>
        <w:rPr>
          <w:lang w:val="pt-PT"/>
        </w:rPr>
        <w:t xml:space="preserve">Procedimento que imprime por ordem alfabética os clientes da </w:t>
      </w:r>
      <w:r w:rsidR="00955D4F">
        <w:rPr>
          <w:lang w:val="pt-PT"/>
        </w:rPr>
        <w:t>agência</w:t>
      </w:r>
      <w:r>
        <w:rPr>
          <w:lang w:val="pt-PT"/>
        </w:rPr>
        <w:t>.</w:t>
      </w:r>
    </w:p>
    <w:p w:rsidR="00124896" w:rsidRDefault="00124896" w:rsidP="00D825BA">
      <w:pPr>
        <w:rPr>
          <w:lang w:val="pt-PT"/>
        </w:rPr>
      </w:pPr>
    </w:p>
    <w:p w:rsidR="00124896" w:rsidRPr="00955D4F" w:rsidRDefault="00124896" w:rsidP="00D825BA">
      <w:pPr>
        <w:rPr>
          <w:i/>
          <w:lang w:val="pt-PT"/>
        </w:rPr>
      </w:pPr>
      <w:r w:rsidRPr="00955D4F">
        <w:rPr>
          <w:i/>
          <w:lang w:val="pt-PT"/>
        </w:rPr>
        <w:t>Inserir na lista Cliente por ordem alfabética</w:t>
      </w:r>
    </w:p>
    <w:p w:rsidR="00124896" w:rsidRDefault="00124896" w:rsidP="00D825BA">
      <w:pPr>
        <w:rPr>
          <w:lang w:val="pt-PT"/>
        </w:rPr>
      </w:pPr>
      <w:r>
        <w:rPr>
          <w:lang w:val="pt-PT"/>
        </w:rPr>
        <w:t xml:space="preserve">Procedimento que insere </w:t>
      </w:r>
      <w:r w:rsidR="00955D4F">
        <w:rPr>
          <w:lang w:val="pt-PT"/>
        </w:rPr>
        <w:t>os dados de um determinado cliente numa lista ligada de um só sentido por ordem alfabética.</w:t>
      </w:r>
    </w:p>
    <w:p w:rsidR="00955D4F" w:rsidRDefault="00955D4F" w:rsidP="00D825BA">
      <w:pPr>
        <w:rPr>
          <w:lang w:val="pt-PT"/>
        </w:rPr>
      </w:pPr>
    </w:p>
    <w:p w:rsidR="00955D4F" w:rsidRPr="00955D4F" w:rsidRDefault="00955D4F" w:rsidP="00955D4F">
      <w:pPr>
        <w:rPr>
          <w:i/>
          <w:lang w:val="pt-PT"/>
        </w:rPr>
      </w:pPr>
      <w:r w:rsidRPr="00955D4F">
        <w:rPr>
          <w:i/>
          <w:lang w:val="pt-PT"/>
        </w:rPr>
        <w:t>Inserir na lista Cliente por ordem decrescente da data de aquisição</w:t>
      </w:r>
    </w:p>
    <w:p w:rsidR="00955D4F" w:rsidRDefault="00955D4F" w:rsidP="00955D4F">
      <w:pPr>
        <w:rPr>
          <w:lang w:val="pt-PT"/>
        </w:rPr>
      </w:pPr>
      <w:r>
        <w:rPr>
          <w:lang w:val="pt-PT"/>
        </w:rPr>
        <w:lastRenderedPageBreak/>
        <w:t>Procedimento que insere os dados de um determinado cliente numa lista ligada de um só sentido por ordem decrescente da data da aquisição.</w:t>
      </w:r>
    </w:p>
    <w:p w:rsidR="00955D4F" w:rsidRDefault="00955D4F" w:rsidP="00D825BA">
      <w:pPr>
        <w:rPr>
          <w:lang w:val="pt-PT"/>
        </w:rPr>
      </w:pPr>
    </w:p>
    <w:p w:rsidR="00955D4F" w:rsidRPr="00B12090" w:rsidRDefault="00955D4F" w:rsidP="00D825BA">
      <w:pPr>
        <w:rPr>
          <w:i/>
          <w:lang w:val="pt-PT"/>
        </w:rPr>
      </w:pPr>
      <w:r w:rsidRPr="00B12090">
        <w:rPr>
          <w:i/>
          <w:lang w:val="pt-PT"/>
        </w:rPr>
        <w:t xml:space="preserve">Procura </w:t>
      </w:r>
      <w:r w:rsidR="009D6C2D" w:rsidRPr="00B12090">
        <w:rPr>
          <w:i/>
          <w:lang w:val="pt-PT"/>
        </w:rPr>
        <w:t>(</w:t>
      </w:r>
      <w:r w:rsidRPr="00B12090">
        <w:rPr>
          <w:i/>
          <w:lang w:val="pt-PT"/>
        </w:rPr>
        <w:t>Último</w:t>
      </w:r>
      <w:r w:rsidR="009D6C2D" w:rsidRPr="00B12090">
        <w:rPr>
          <w:i/>
          <w:lang w:val="pt-PT"/>
        </w:rPr>
        <w:t xml:space="preserve"> /</w:t>
      </w:r>
      <w:r w:rsidRPr="00B12090">
        <w:rPr>
          <w:i/>
          <w:lang w:val="pt-PT"/>
        </w:rPr>
        <w:t xml:space="preserve"> </w:t>
      </w:r>
      <w:r w:rsidR="009D6C2D" w:rsidRPr="00B12090">
        <w:rPr>
          <w:i/>
          <w:lang w:val="pt-PT"/>
        </w:rPr>
        <w:t xml:space="preserve">Data de Aquisição / Nome / id) </w:t>
      </w:r>
      <w:r w:rsidRPr="00B12090">
        <w:rPr>
          <w:i/>
          <w:lang w:val="pt-PT"/>
        </w:rPr>
        <w:t>da Lista Cliente</w:t>
      </w:r>
    </w:p>
    <w:p w:rsidR="00955D4F" w:rsidRDefault="00955D4F" w:rsidP="00D825BA">
      <w:pPr>
        <w:rPr>
          <w:lang w:val="pt-PT"/>
        </w:rPr>
      </w:pPr>
      <w:r>
        <w:rPr>
          <w:lang w:val="pt-PT"/>
        </w:rPr>
        <w:t>Função que, com o auxílio de dois ponteiros iteradores, i (anterior) e j (atual), ambos do tipo lista cliente, percorre a lista de clientes. O ponteiro j funciona como decisor e o ponteiro i atualiza a ligação.</w:t>
      </w:r>
    </w:p>
    <w:p w:rsidR="00124896" w:rsidRDefault="00124896" w:rsidP="00D825BA">
      <w:pPr>
        <w:rPr>
          <w:lang w:val="pt-PT"/>
        </w:rPr>
      </w:pPr>
    </w:p>
    <w:p w:rsidR="009D6C2D" w:rsidRPr="00B12090" w:rsidRDefault="009D6C2D" w:rsidP="00D825BA">
      <w:pPr>
        <w:rPr>
          <w:i/>
          <w:lang w:val="pt-PT"/>
        </w:rPr>
      </w:pPr>
      <w:r w:rsidRPr="00B12090">
        <w:rPr>
          <w:i/>
          <w:lang w:val="pt-PT"/>
        </w:rPr>
        <w:t>Cria lista</w:t>
      </w:r>
    </w:p>
    <w:p w:rsidR="009D6C2D" w:rsidRDefault="009D6C2D" w:rsidP="00D825BA">
      <w:pPr>
        <w:rPr>
          <w:lang w:val="pt-PT"/>
        </w:rPr>
      </w:pPr>
      <w:r>
        <w:rPr>
          <w:lang w:val="pt-PT"/>
        </w:rPr>
        <w:t>Função que cria uma nova lista do tipo lista cliente.</w:t>
      </w:r>
    </w:p>
    <w:p w:rsidR="00B12090" w:rsidRDefault="00B12090" w:rsidP="00D825BA">
      <w:pPr>
        <w:rPr>
          <w:lang w:val="pt-PT"/>
        </w:rPr>
      </w:pPr>
    </w:p>
    <w:p w:rsidR="00B12090" w:rsidRDefault="00B12090" w:rsidP="00B12090">
      <w:pPr>
        <w:rPr>
          <w:lang w:val="pt-PT"/>
        </w:rPr>
      </w:pPr>
      <w:r>
        <w:rPr>
          <w:lang w:val="pt-PT"/>
        </w:rPr>
        <w:t>Outras funções e procedimentos foram implementados para o conjunto funcionar.</w:t>
      </w:r>
    </w:p>
    <w:p w:rsidR="009D6C2D" w:rsidRDefault="009D6C2D" w:rsidP="00D825BA">
      <w:pPr>
        <w:rPr>
          <w:lang w:val="pt-PT"/>
        </w:rPr>
      </w:pPr>
    </w:p>
    <w:p w:rsidR="009D6C2D" w:rsidRDefault="009D6C2D" w:rsidP="009D6C2D">
      <w:pPr>
        <w:pStyle w:val="Cabealho2"/>
      </w:pPr>
      <w:bookmarkStart w:id="8" w:name="_Toc452496283"/>
      <w:r>
        <w:t>Ficheiro destino.c</w:t>
      </w:r>
      <w:bookmarkEnd w:id="8"/>
    </w:p>
    <w:p w:rsidR="009D6C2D" w:rsidRPr="00955D4F" w:rsidRDefault="009D6C2D" w:rsidP="009D6C2D">
      <w:pPr>
        <w:rPr>
          <w:i/>
          <w:lang w:val="pt-PT"/>
        </w:rPr>
      </w:pPr>
      <w:r w:rsidRPr="00955D4F">
        <w:rPr>
          <w:i/>
          <w:lang w:val="pt-PT"/>
        </w:rPr>
        <w:t xml:space="preserve">Registar </w:t>
      </w:r>
      <w:r>
        <w:rPr>
          <w:i/>
          <w:lang w:val="pt-PT"/>
        </w:rPr>
        <w:t>Destino</w:t>
      </w:r>
    </w:p>
    <w:p w:rsidR="009D6C2D" w:rsidRDefault="00B57561" w:rsidP="009D6C2D">
      <w:pPr>
        <w:rPr>
          <w:lang w:val="pt-PT"/>
        </w:rPr>
      </w:pPr>
      <w:r>
        <w:rPr>
          <w:lang w:val="pt-PT"/>
        </w:rPr>
        <w:t>Função que devolve um inteiro (id destino) e que permite verificar se um determinado destino existe na lista de destinos.</w:t>
      </w:r>
    </w:p>
    <w:p w:rsidR="009D6C2D" w:rsidRDefault="009D6C2D" w:rsidP="009D6C2D">
      <w:pPr>
        <w:rPr>
          <w:lang w:val="pt-PT"/>
        </w:rPr>
      </w:pPr>
    </w:p>
    <w:p w:rsidR="00B57561" w:rsidRPr="00B12090" w:rsidRDefault="00B57561" w:rsidP="009D6C2D">
      <w:pPr>
        <w:rPr>
          <w:i/>
          <w:lang w:val="pt-PT"/>
        </w:rPr>
      </w:pPr>
      <w:r w:rsidRPr="00B12090">
        <w:rPr>
          <w:i/>
          <w:lang w:val="pt-PT"/>
        </w:rPr>
        <w:t>Imprime voos de um destino</w:t>
      </w:r>
    </w:p>
    <w:p w:rsidR="00B57561" w:rsidRDefault="00B57561" w:rsidP="009D6C2D">
      <w:pPr>
        <w:rPr>
          <w:lang w:val="pt-PT"/>
        </w:rPr>
      </w:pPr>
      <w:r>
        <w:rPr>
          <w:lang w:val="pt-PT"/>
        </w:rPr>
        <w:t>Procedimento que permite imprimir todos os voos de um determinado destino por ordem decrescente da data de partida.</w:t>
      </w:r>
    </w:p>
    <w:p w:rsidR="00B57561" w:rsidRDefault="00B57561" w:rsidP="009D6C2D">
      <w:pPr>
        <w:rPr>
          <w:lang w:val="pt-PT"/>
        </w:rPr>
      </w:pPr>
    </w:p>
    <w:p w:rsidR="009D6C2D" w:rsidRPr="00955D4F" w:rsidRDefault="009D6C2D" w:rsidP="009D6C2D">
      <w:pPr>
        <w:rPr>
          <w:i/>
          <w:lang w:val="pt-PT"/>
        </w:rPr>
      </w:pPr>
      <w:r w:rsidRPr="00955D4F">
        <w:rPr>
          <w:i/>
          <w:lang w:val="pt-PT"/>
        </w:rPr>
        <w:t xml:space="preserve">Imprime </w:t>
      </w:r>
      <w:r w:rsidR="00B57561">
        <w:rPr>
          <w:i/>
          <w:lang w:val="pt-PT"/>
        </w:rPr>
        <w:t>Destinos</w:t>
      </w:r>
      <w:r w:rsidRPr="00955D4F">
        <w:rPr>
          <w:i/>
          <w:lang w:val="pt-PT"/>
        </w:rPr>
        <w:t xml:space="preserve"> de um </w:t>
      </w:r>
      <w:r w:rsidR="00B57561">
        <w:rPr>
          <w:i/>
          <w:lang w:val="pt-PT"/>
        </w:rPr>
        <w:t>Cliente</w:t>
      </w:r>
    </w:p>
    <w:p w:rsidR="009D6C2D" w:rsidRPr="00664A9E" w:rsidRDefault="009D6C2D" w:rsidP="009D6C2D">
      <w:pPr>
        <w:rPr>
          <w:lang w:val="pt-PT"/>
        </w:rPr>
      </w:pPr>
      <w:r>
        <w:rPr>
          <w:lang w:val="pt-PT"/>
        </w:rPr>
        <w:t xml:space="preserve">Procedimento que permite a impressão dos </w:t>
      </w:r>
      <w:r w:rsidR="00B57561">
        <w:rPr>
          <w:lang w:val="pt-PT"/>
        </w:rPr>
        <w:t>clientes</w:t>
      </w:r>
      <w:r>
        <w:rPr>
          <w:lang w:val="pt-PT"/>
        </w:rPr>
        <w:t xml:space="preserve"> </w:t>
      </w:r>
      <w:r w:rsidR="00B57561">
        <w:rPr>
          <w:lang w:val="pt-PT"/>
        </w:rPr>
        <w:t xml:space="preserve">que </w:t>
      </w:r>
      <w:r>
        <w:rPr>
          <w:lang w:val="pt-PT"/>
        </w:rPr>
        <w:t>compra</w:t>
      </w:r>
      <w:r w:rsidR="00B57561">
        <w:rPr>
          <w:lang w:val="pt-PT"/>
        </w:rPr>
        <w:t>ram</w:t>
      </w:r>
      <w:r>
        <w:rPr>
          <w:lang w:val="pt-PT"/>
        </w:rPr>
        <w:t xml:space="preserve"> e </w:t>
      </w:r>
      <w:r w:rsidR="00B57561">
        <w:rPr>
          <w:lang w:val="pt-PT"/>
        </w:rPr>
        <w:t xml:space="preserve">que estão </w:t>
      </w:r>
      <w:r>
        <w:rPr>
          <w:lang w:val="pt-PT"/>
        </w:rPr>
        <w:t xml:space="preserve">em espera de um determinado </w:t>
      </w:r>
      <w:r w:rsidR="00B57561">
        <w:rPr>
          <w:lang w:val="pt-PT"/>
        </w:rPr>
        <w:t>destino</w:t>
      </w:r>
      <w:r>
        <w:rPr>
          <w:lang w:val="pt-PT"/>
        </w:rPr>
        <w:t xml:space="preserve"> por ordem crescente da data de aquisição do destino, i.e., os mais </w:t>
      </w:r>
      <w:r w:rsidR="00B57561">
        <w:rPr>
          <w:lang w:val="pt-PT"/>
        </w:rPr>
        <w:t>antigos</w:t>
      </w:r>
      <w:r>
        <w:rPr>
          <w:lang w:val="pt-PT"/>
        </w:rPr>
        <w:t xml:space="preserve"> primeiro.</w:t>
      </w:r>
    </w:p>
    <w:p w:rsidR="009D6C2D" w:rsidRDefault="009D6C2D" w:rsidP="009D6C2D">
      <w:pPr>
        <w:rPr>
          <w:lang w:val="pt-PT"/>
        </w:rPr>
      </w:pPr>
    </w:p>
    <w:p w:rsidR="009D6C2D" w:rsidRPr="00955D4F" w:rsidRDefault="009D6C2D" w:rsidP="009D6C2D">
      <w:pPr>
        <w:rPr>
          <w:i/>
          <w:lang w:val="pt-PT"/>
        </w:rPr>
      </w:pPr>
      <w:r w:rsidRPr="00955D4F">
        <w:rPr>
          <w:i/>
          <w:lang w:val="pt-PT"/>
        </w:rPr>
        <w:t xml:space="preserve">Imprime Lista de </w:t>
      </w:r>
      <w:r w:rsidR="00B57561">
        <w:rPr>
          <w:i/>
          <w:lang w:val="pt-PT"/>
        </w:rPr>
        <w:t>Destinos</w:t>
      </w:r>
    </w:p>
    <w:p w:rsidR="009D6C2D" w:rsidRDefault="009D6C2D" w:rsidP="009D6C2D">
      <w:pPr>
        <w:rPr>
          <w:lang w:val="pt-PT"/>
        </w:rPr>
      </w:pPr>
      <w:r>
        <w:rPr>
          <w:lang w:val="pt-PT"/>
        </w:rPr>
        <w:t xml:space="preserve">Procedimento que imprime por ordem alfabética os </w:t>
      </w:r>
      <w:r w:rsidR="00B57561">
        <w:rPr>
          <w:lang w:val="pt-PT"/>
        </w:rPr>
        <w:t>destinos</w:t>
      </w:r>
      <w:r>
        <w:rPr>
          <w:lang w:val="pt-PT"/>
        </w:rPr>
        <w:t xml:space="preserve"> da agência.</w:t>
      </w:r>
    </w:p>
    <w:p w:rsidR="009D6C2D" w:rsidRDefault="009D6C2D" w:rsidP="009D6C2D">
      <w:pPr>
        <w:rPr>
          <w:lang w:val="pt-PT"/>
        </w:rPr>
      </w:pPr>
    </w:p>
    <w:p w:rsidR="009D6C2D" w:rsidRPr="00955D4F" w:rsidRDefault="009D6C2D" w:rsidP="009D6C2D">
      <w:pPr>
        <w:rPr>
          <w:i/>
          <w:lang w:val="pt-PT"/>
        </w:rPr>
      </w:pPr>
      <w:r w:rsidRPr="00955D4F">
        <w:rPr>
          <w:i/>
          <w:lang w:val="pt-PT"/>
        </w:rPr>
        <w:t xml:space="preserve">Inserir na lista </w:t>
      </w:r>
      <w:r w:rsidR="003D2EDA">
        <w:rPr>
          <w:i/>
          <w:lang w:val="pt-PT"/>
        </w:rPr>
        <w:t>Destino</w:t>
      </w:r>
      <w:r w:rsidRPr="00955D4F">
        <w:rPr>
          <w:i/>
          <w:lang w:val="pt-PT"/>
        </w:rPr>
        <w:t xml:space="preserve"> por ordem alfabética</w:t>
      </w:r>
    </w:p>
    <w:p w:rsidR="009D6C2D" w:rsidRDefault="009D6C2D" w:rsidP="009D6C2D">
      <w:pPr>
        <w:rPr>
          <w:lang w:val="pt-PT"/>
        </w:rPr>
      </w:pPr>
      <w:r>
        <w:rPr>
          <w:lang w:val="pt-PT"/>
        </w:rPr>
        <w:lastRenderedPageBreak/>
        <w:t xml:space="preserve">Procedimento que insere os dados de um determinado </w:t>
      </w:r>
      <w:r w:rsidR="003D2EDA">
        <w:rPr>
          <w:lang w:val="pt-PT"/>
        </w:rPr>
        <w:t>destino</w:t>
      </w:r>
      <w:r>
        <w:rPr>
          <w:lang w:val="pt-PT"/>
        </w:rPr>
        <w:t xml:space="preserve"> numa lista ligada de um só sentido por ordem alfabética.</w:t>
      </w:r>
    </w:p>
    <w:p w:rsidR="009D6C2D" w:rsidRDefault="009D6C2D" w:rsidP="009D6C2D">
      <w:pPr>
        <w:rPr>
          <w:lang w:val="pt-PT"/>
        </w:rPr>
      </w:pPr>
    </w:p>
    <w:p w:rsidR="009D6C2D" w:rsidRPr="00955D4F" w:rsidRDefault="009D6C2D" w:rsidP="009D6C2D">
      <w:pPr>
        <w:rPr>
          <w:i/>
          <w:lang w:val="pt-PT"/>
        </w:rPr>
      </w:pPr>
      <w:r w:rsidRPr="00955D4F">
        <w:rPr>
          <w:i/>
          <w:lang w:val="pt-PT"/>
        </w:rPr>
        <w:t xml:space="preserve">Inserir na lista </w:t>
      </w:r>
      <w:r w:rsidR="003D2EDA">
        <w:rPr>
          <w:i/>
          <w:lang w:val="pt-PT"/>
        </w:rPr>
        <w:t>Destino</w:t>
      </w:r>
      <w:r w:rsidRPr="00955D4F">
        <w:rPr>
          <w:i/>
          <w:lang w:val="pt-PT"/>
        </w:rPr>
        <w:t xml:space="preserve"> por ordem crescente da data de aquisição</w:t>
      </w:r>
    </w:p>
    <w:p w:rsidR="009D6C2D" w:rsidRDefault="009D6C2D" w:rsidP="009D6C2D">
      <w:pPr>
        <w:rPr>
          <w:lang w:val="pt-PT"/>
        </w:rPr>
      </w:pPr>
      <w:r>
        <w:rPr>
          <w:lang w:val="pt-PT"/>
        </w:rPr>
        <w:t xml:space="preserve">Procedimento que insere os dados de um determinado </w:t>
      </w:r>
      <w:r w:rsidR="003D2EDA">
        <w:rPr>
          <w:lang w:val="pt-PT"/>
        </w:rPr>
        <w:t>destino</w:t>
      </w:r>
      <w:r>
        <w:rPr>
          <w:lang w:val="pt-PT"/>
        </w:rPr>
        <w:t xml:space="preserve"> numa lista ligada de um só sentido por ordem crescente da data da aquisição.</w:t>
      </w:r>
    </w:p>
    <w:p w:rsidR="009D6C2D" w:rsidRDefault="009D6C2D" w:rsidP="009D6C2D">
      <w:pPr>
        <w:rPr>
          <w:lang w:val="pt-PT"/>
        </w:rPr>
      </w:pPr>
    </w:p>
    <w:p w:rsidR="009D6C2D" w:rsidRPr="00B12090" w:rsidRDefault="009D6C2D" w:rsidP="009D6C2D">
      <w:pPr>
        <w:rPr>
          <w:i/>
          <w:lang w:val="pt-PT"/>
        </w:rPr>
      </w:pPr>
      <w:r w:rsidRPr="00B12090">
        <w:rPr>
          <w:i/>
          <w:lang w:val="pt-PT"/>
        </w:rPr>
        <w:t xml:space="preserve">Procura (Último / Data de Aquisição / </w:t>
      </w:r>
      <w:r w:rsidR="00B57561" w:rsidRPr="00B12090">
        <w:rPr>
          <w:i/>
          <w:lang w:val="pt-PT"/>
        </w:rPr>
        <w:t xml:space="preserve">Data Voo / </w:t>
      </w:r>
      <w:r w:rsidRPr="00B12090">
        <w:rPr>
          <w:i/>
          <w:lang w:val="pt-PT"/>
        </w:rPr>
        <w:t xml:space="preserve">Nome / id) da Lista </w:t>
      </w:r>
      <w:r w:rsidR="003D2EDA" w:rsidRPr="00B12090">
        <w:rPr>
          <w:i/>
          <w:lang w:val="pt-PT"/>
        </w:rPr>
        <w:t>Destino</w:t>
      </w:r>
    </w:p>
    <w:p w:rsidR="009D6C2D" w:rsidRDefault="009D6C2D" w:rsidP="009D6C2D">
      <w:pPr>
        <w:rPr>
          <w:lang w:val="pt-PT"/>
        </w:rPr>
      </w:pPr>
      <w:r>
        <w:rPr>
          <w:lang w:val="pt-PT"/>
        </w:rPr>
        <w:t xml:space="preserve">Função que, com o auxílio de dois ponteiros iteradores, i (anterior) e j (atual), ambos do tipo lista </w:t>
      </w:r>
      <w:r w:rsidR="003D2EDA">
        <w:rPr>
          <w:lang w:val="pt-PT"/>
        </w:rPr>
        <w:t>destino</w:t>
      </w:r>
      <w:r>
        <w:rPr>
          <w:lang w:val="pt-PT"/>
        </w:rPr>
        <w:t xml:space="preserve">, percorre a lista de </w:t>
      </w:r>
      <w:r w:rsidR="003D2EDA">
        <w:rPr>
          <w:lang w:val="pt-PT"/>
        </w:rPr>
        <w:t>destinos</w:t>
      </w:r>
      <w:r>
        <w:rPr>
          <w:lang w:val="pt-PT"/>
        </w:rPr>
        <w:t>. O ponteiro j funciona como decisor e o ponteiro i atualiza a ligação.</w:t>
      </w:r>
    </w:p>
    <w:p w:rsidR="009D6C2D" w:rsidRDefault="009D6C2D" w:rsidP="009D6C2D">
      <w:pPr>
        <w:rPr>
          <w:lang w:val="pt-PT"/>
        </w:rPr>
      </w:pPr>
    </w:p>
    <w:p w:rsidR="009D6C2D" w:rsidRPr="00B12090" w:rsidRDefault="009D6C2D" w:rsidP="009D6C2D">
      <w:pPr>
        <w:rPr>
          <w:i/>
          <w:lang w:val="pt-PT"/>
        </w:rPr>
      </w:pPr>
      <w:r w:rsidRPr="00B12090">
        <w:rPr>
          <w:i/>
          <w:lang w:val="pt-PT"/>
        </w:rPr>
        <w:t>Cria lista</w:t>
      </w:r>
    </w:p>
    <w:p w:rsidR="009D6C2D" w:rsidRDefault="009D6C2D" w:rsidP="009D6C2D">
      <w:pPr>
        <w:rPr>
          <w:lang w:val="pt-PT"/>
        </w:rPr>
      </w:pPr>
      <w:r>
        <w:rPr>
          <w:lang w:val="pt-PT"/>
        </w:rPr>
        <w:t xml:space="preserve">Função que cria uma nova lista do tipo lista </w:t>
      </w:r>
      <w:r w:rsidR="003D2EDA">
        <w:rPr>
          <w:lang w:val="pt-PT"/>
        </w:rPr>
        <w:t>destino</w:t>
      </w:r>
      <w:r>
        <w:rPr>
          <w:lang w:val="pt-PT"/>
        </w:rPr>
        <w:t>.</w:t>
      </w:r>
    </w:p>
    <w:p w:rsidR="00B12090" w:rsidRDefault="00B12090" w:rsidP="009D6C2D">
      <w:pPr>
        <w:rPr>
          <w:lang w:val="pt-PT"/>
        </w:rPr>
      </w:pPr>
    </w:p>
    <w:p w:rsidR="00B12090" w:rsidRDefault="00B12090" w:rsidP="00B12090">
      <w:pPr>
        <w:rPr>
          <w:lang w:val="pt-PT"/>
        </w:rPr>
      </w:pPr>
      <w:r>
        <w:rPr>
          <w:lang w:val="pt-PT"/>
        </w:rPr>
        <w:t>Outras funções e procedimentos foram implementados para o conjunto funcionar.</w:t>
      </w:r>
    </w:p>
    <w:p w:rsidR="009D6C2D" w:rsidRDefault="009D6C2D" w:rsidP="00D825BA">
      <w:pPr>
        <w:rPr>
          <w:lang w:val="pt-PT"/>
        </w:rPr>
      </w:pPr>
    </w:p>
    <w:p w:rsidR="009D6C2D" w:rsidRDefault="003D2EDA" w:rsidP="003D2EDA">
      <w:pPr>
        <w:pStyle w:val="Cabealho2"/>
      </w:pPr>
      <w:bookmarkStart w:id="9" w:name="_Toc452496284"/>
      <w:r>
        <w:t>Ficheiro save.c</w:t>
      </w:r>
      <w:bookmarkEnd w:id="9"/>
    </w:p>
    <w:p w:rsidR="009D6C2D" w:rsidRPr="00B12090" w:rsidRDefault="003D2EDA" w:rsidP="00D825BA">
      <w:pPr>
        <w:rPr>
          <w:i/>
          <w:lang w:val="pt-PT"/>
        </w:rPr>
      </w:pPr>
      <w:r w:rsidRPr="00B12090">
        <w:rPr>
          <w:i/>
          <w:lang w:val="pt-PT"/>
        </w:rPr>
        <w:t>Salvar lista de clientes</w:t>
      </w:r>
    </w:p>
    <w:p w:rsidR="003D2EDA" w:rsidRDefault="003D2EDA" w:rsidP="00D825BA">
      <w:pPr>
        <w:rPr>
          <w:lang w:val="pt-PT"/>
        </w:rPr>
      </w:pPr>
      <w:r>
        <w:rPr>
          <w:lang w:val="pt-PT"/>
        </w:rPr>
        <w:t>Função que guarda num ficheiro do tipo txt os dados relativos a clientes</w:t>
      </w:r>
      <w:r w:rsidR="00A847A0">
        <w:rPr>
          <w:lang w:val="pt-PT"/>
        </w:rPr>
        <w:t xml:space="preserve"> (ficheiro que funciona como base de dados)</w:t>
      </w:r>
      <w:r>
        <w:rPr>
          <w:lang w:val="pt-PT"/>
        </w:rPr>
        <w:t>. A função é chamada quando o utilizador introduz um novo cliente manualmente. A função abre o ficheiro inicial (modo “a”) e acrescenta no final do mesmo uma linha com a informação.</w:t>
      </w:r>
    </w:p>
    <w:p w:rsidR="003D2EDA" w:rsidRDefault="003D2EDA" w:rsidP="00D825BA">
      <w:pPr>
        <w:rPr>
          <w:lang w:val="pt-PT"/>
        </w:rPr>
      </w:pPr>
    </w:p>
    <w:p w:rsidR="003D2EDA" w:rsidRPr="00B12090" w:rsidRDefault="003D2EDA" w:rsidP="00D825BA">
      <w:pPr>
        <w:rPr>
          <w:i/>
          <w:lang w:val="pt-PT"/>
        </w:rPr>
      </w:pPr>
      <w:r w:rsidRPr="00B12090">
        <w:rPr>
          <w:i/>
          <w:lang w:val="pt-PT"/>
        </w:rPr>
        <w:t>Salvar sessão</w:t>
      </w:r>
    </w:p>
    <w:p w:rsidR="003D2EDA" w:rsidRDefault="003D2EDA" w:rsidP="00D825BA">
      <w:pPr>
        <w:rPr>
          <w:lang w:val="pt-PT"/>
        </w:rPr>
      </w:pPr>
      <w:r>
        <w:rPr>
          <w:lang w:val="pt-PT"/>
        </w:rPr>
        <w:t xml:space="preserve">A cada modificação </w:t>
      </w:r>
      <w:r w:rsidR="00A847A0">
        <w:rPr>
          <w:lang w:val="pt-PT"/>
        </w:rPr>
        <w:t>(desistência de uma reserva, cancelamento de uma viagem, introdução de um cliente) uma sessão é salva num ficheiro sessão.txt, nomeadamente, id cliente, id destino e data de aquisição. Para tal é usada uma lista ligada auxiliar nova com toda informação. No final da escrita do ficheiro, aberto inicialmente em modo “w”) esta lista é destruída libertando assim toda a memória.</w:t>
      </w:r>
    </w:p>
    <w:p w:rsidR="003D2EDA" w:rsidRDefault="003D2EDA" w:rsidP="00D825BA">
      <w:pPr>
        <w:rPr>
          <w:lang w:val="pt-PT"/>
        </w:rPr>
      </w:pPr>
    </w:p>
    <w:p w:rsidR="00A847A0" w:rsidRPr="00B12090" w:rsidRDefault="00A847A0" w:rsidP="00D825BA">
      <w:pPr>
        <w:rPr>
          <w:i/>
          <w:lang w:val="pt-PT"/>
        </w:rPr>
      </w:pPr>
      <w:r w:rsidRPr="00B12090">
        <w:rPr>
          <w:i/>
          <w:lang w:val="pt-PT"/>
        </w:rPr>
        <w:t>Imprime lista save</w:t>
      </w:r>
    </w:p>
    <w:p w:rsidR="00A847A0" w:rsidRDefault="00A847A0" w:rsidP="00D825BA">
      <w:pPr>
        <w:rPr>
          <w:lang w:val="pt-PT"/>
        </w:rPr>
      </w:pPr>
      <w:r>
        <w:rPr>
          <w:lang w:val="pt-PT"/>
        </w:rPr>
        <w:lastRenderedPageBreak/>
        <w:t>Procedimento que imprime a lista auxiliar save</w:t>
      </w:r>
    </w:p>
    <w:p w:rsidR="00A847A0" w:rsidRDefault="00A847A0" w:rsidP="00D825BA">
      <w:pPr>
        <w:rPr>
          <w:lang w:val="pt-PT"/>
        </w:rPr>
      </w:pPr>
    </w:p>
    <w:p w:rsidR="00A847A0" w:rsidRPr="00B12090" w:rsidRDefault="00A847A0" w:rsidP="00D825BA">
      <w:pPr>
        <w:rPr>
          <w:i/>
          <w:lang w:val="pt-PT"/>
        </w:rPr>
      </w:pPr>
      <w:r w:rsidRPr="00B12090">
        <w:rPr>
          <w:i/>
          <w:lang w:val="pt-PT"/>
        </w:rPr>
        <w:t>Percorre a lista de clientes</w:t>
      </w:r>
    </w:p>
    <w:p w:rsidR="00A847A0" w:rsidRDefault="00A847A0" w:rsidP="00D825BA">
      <w:pPr>
        <w:rPr>
          <w:lang w:val="pt-PT"/>
        </w:rPr>
      </w:pPr>
      <w:r>
        <w:rPr>
          <w:lang w:val="pt-PT"/>
        </w:rPr>
        <w:t>Função que vai percorrer a lista de clientes e para cada cliente lê o respetivo conteúdo das listas de destinos comprados e de destinos em espera.</w:t>
      </w:r>
    </w:p>
    <w:p w:rsidR="00A847A0" w:rsidRDefault="00A847A0" w:rsidP="00D825BA">
      <w:pPr>
        <w:rPr>
          <w:lang w:val="pt-PT"/>
        </w:rPr>
      </w:pPr>
    </w:p>
    <w:p w:rsidR="00A847A0" w:rsidRPr="00B12090" w:rsidRDefault="00A847A0" w:rsidP="00D825BA">
      <w:pPr>
        <w:rPr>
          <w:i/>
          <w:lang w:val="pt-PT"/>
        </w:rPr>
      </w:pPr>
      <w:r w:rsidRPr="00B12090">
        <w:rPr>
          <w:i/>
          <w:lang w:val="pt-PT"/>
        </w:rPr>
        <w:t>Insere em ordem da data de aquisição</w:t>
      </w:r>
    </w:p>
    <w:p w:rsidR="00A847A0" w:rsidRDefault="00A847A0" w:rsidP="00D825BA">
      <w:pPr>
        <w:rPr>
          <w:lang w:val="pt-PT"/>
        </w:rPr>
      </w:pPr>
      <w:r>
        <w:rPr>
          <w:lang w:val="pt-PT"/>
        </w:rPr>
        <w:t xml:space="preserve">Função que insere na lista ligada auxiliar save </w:t>
      </w:r>
      <w:r w:rsidR="00B12090">
        <w:rPr>
          <w:lang w:val="pt-PT"/>
        </w:rPr>
        <w:t>o nó save por ordem crescente da data de aquisição, i.e., da data mais antiga para a data mais próxima de hoje.</w:t>
      </w:r>
    </w:p>
    <w:p w:rsidR="00B12090" w:rsidRDefault="00B12090" w:rsidP="00D825BA">
      <w:pPr>
        <w:rPr>
          <w:lang w:val="pt-PT"/>
        </w:rPr>
      </w:pPr>
    </w:p>
    <w:p w:rsidR="00B12090" w:rsidRDefault="00B12090" w:rsidP="00D825BA">
      <w:pPr>
        <w:rPr>
          <w:lang w:val="pt-PT"/>
        </w:rPr>
      </w:pPr>
      <w:r>
        <w:rPr>
          <w:lang w:val="pt-PT"/>
        </w:rPr>
        <w:t>Outras funções e procedimentos foram implementados para o conjunto funcionar.</w:t>
      </w:r>
    </w:p>
    <w:p w:rsidR="00A847A0" w:rsidRDefault="00A847A0" w:rsidP="00D825BA">
      <w:pPr>
        <w:rPr>
          <w:lang w:val="pt-PT"/>
        </w:rPr>
      </w:pPr>
    </w:p>
    <w:p w:rsidR="00B12090" w:rsidRDefault="00B12090" w:rsidP="00B12090">
      <w:pPr>
        <w:pStyle w:val="Cabealho2"/>
      </w:pPr>
      <w:bookmarkStart w:id="10" w:name="_Toc452496285"/>
      <w:r>
        <w:t>Ficheiro cadeias.c</w:t>
      </w:r>
      <w:bookmarkEnd w:id="10"/>
    </w:p>
    <w:p w:rsidR="00B12090" w:rsidRDefault="00B12090" w:rsidP="00B12090">
      <w:pPr>
        <w:rPr>
          <w:lang w:val="pt-PT"/>
        </w:rPr>
      </w:pPr>
      <w:r>
        <w:rPr>
          <w:lang w:val="pt-PT"/>
        </w:rPr>
        <w:t>Para manipular as strings optou-se por usar o menos possível as funções já implementadas nos ficheiros &lt;*.h&gt; da linguagem C. Exercício que atrasou a elaboração do trabalho mas que permitiu uma compreensão plena das cadeias de carateres. Apenas se enumeram uma vez que é fácil entender o seu propósito através da leitura do seu próprio nome.</w:t>
      </w:r>
    </w:p>
    <w:p w:rsidR="00B12090" w:rsidRPr="00F61EB7" w:rsidRDefault="00B12090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Apaga um C</w:t>
      </w:r>
      <w:r w:rsidR="00F61EB7" w:rsidRPr="00F61EB7">
        <w:rPr>
          <w:lang w:val="pt-PT"/>
        </w:rPr>
        <w:t>arate</w:t>
      </w:r>
      <w:r w:rsidRPr="00F61EB7">
        <w:rPr>
          <w:lang w:val="pt-PT"/>
        </w:rPr>
        <w:t>r String</w:t>
      </w:r>
    </w:p>
    <w:p w:rsidR="00F61EB7" w:rsidRPr="00F61EB7" w:rsidRDefault="00F61EB7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Comprimento String</w:t>
      </w:r>
    </w:p>
    <w:p w:rsidR="00B12090" w:rsidRPr="00F61EB7" w:rsidRDefault="00F61EB7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Concatenar Strings</w:t>
      </w:r>
    </w:p>
    <w:p w:rsidR="00F61EB7" w:rsidRPr="00F61EB7" w:rsidRDefault="00F61EB7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Conta digitos</w:t>
      </w:r>
    </w:p>
    <w:p w:rsidR="00B12090" w:rsidRPr="00F61EB7" w:rsidRDefault="00F61EB7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Atoi melhorado sem sinal</w:t>
      </w:r>
    </w:p>
    <w:p w:rsidR="00F61EB7" w:rsidRPr="00F61EB7" w:rsidRDefault="00F61EB7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String Trim</w:t>
      </w:r>
    </w:p>
    <w:p w:rsidR="00F61EB7" w:rsidRPr="00F61EB7" w:rsidRDefault="00F61EB7" w:rsidP="00F61EB7">
      <w:pPr>
        <w:pStyle w:val="PargrafodaLista"/>
        <w:numPr>
          <w:ilvl w:val="0"/>
          <w:numId w:val="40"/>
        </w:numPr>
        <w:rPr>
          <w:lang w:val="pt-PT"/>
        </w:rPr>
      </w:pPr>
      <w:r w:rsidRPr="00F61EB7">
        <w:rPr>
          <w:lang w:val="pt-PT"/>
        </w:rPr>
        <w:t>Tokenizer String</w:t>
      </w:r>
    </w:p>
    <w:p w:rsidR="00F61EB7" w:rsidRDefault="00F61EB7" w:rsidP="00B12090">
      <w:pPr>
        <w:rPr>
          <w:lang w:val="pt-PT"/>
        </w:rPr>
      </w:pPr>
    </w:p>
    <w:p w:rsidR="00CC501F" w:rsidRDefault="00CC501F" w:rsidP="00CC501F">
      <w:pPr>
        <w:pStyle w:val="Cabealho2"/>
      </w:pPr>
      <w:bookmarkStart w:id="11" w:name="_Toc452496286"/>
      <w:r>
        <w:t>Ficheiro gestão.c</w:t>
      </w:r>
      <w:bookmarkEnd w:id="11"/>
    </w:p>
    <w:p w:rsidR="00CC501F" w:rsidRDefault="00CC501F" w:rsidP="00B12090">
      <w:pPr>
        <w:rPr>
          <w:lang w:val="pt-PT"/>
        </w:rPr>
      </w:pPr>
      <w:r>
        <w:rPr>
          <w:lang w:val="pt-PT"/>
        </w:rPr>
        <w:t>O ficheiro gestão.c apresenta todas as funções necessárias para a manipulação em conjunto das listas ligadas clientes e destinos. Enumeram-se resumidamente essas funções.</w:t>
      </w:r>
    </w:p>
    <w:p w:rsidR="00CC501F" w:rsidRDefault="00CC501F" w:rsidP="00B12090">
      <w:pPr>
        <w:rPr>
          <w:lang w:val="pt-PT"/>
        </w:rPr>
      </w:pPr>
    </w:p>
    <w:p w:rsidR="00CC501F" w:rsidRPr="002316CF" w:rsidRDefault="00CC501F" w:rsidP="00B12090">
      <w:pPr>
        <w:rPr>
          <w:i/>
          <w:lang w:val="pt-PT"/>
        </w:rPr>
      </w:pPr>
      <w:r w:rsidRPr="002316CF">
        <w:rPr>
          <w:i/>
          <w:lang w:val="pt-PT"/>
        </w:rPr>
        <w:lastRenderedPageBreak/>
        <w:t>Atribui uma venda</w:t>
      </w:r>
    </w:p>
    <w:p w:rsidR="00CC501F" w:rsidRDefault="00CC501F" w:rsidP="00B12090">
      <w:pPr>
        <w:rPr>
          <w:lang w:val="pt-PT"/>
        </w:rPr>
      </w:pPr>
      <w:r>
        <w:rPr>
          <w:lang w:val="pt-PT"/>
        </w:rPr>
        <w:t xml:space="preserve">Função que recebe uma linha do ficheiro compras.txt com o id do cliente, o id do destino e a data da aquisição. Como o id cliente faz uma pesquisa na lista ligada cliente e devolve o seu correspondente ponteiro. Com o id destino faz uma pesquisa na lista destino e devolve o seu correspondente ponteiro. Uma função insere compras vai percorrer a lista ligada de destinos deste cliente e caso haja vaga insere na lista de destinos comprados, caso contrário, insere na lista de destinos em espera. Ao mesmo tempo </w:t>
      </w:r>
      <w:r w:rsidR="00473D87">
        <w:rPr>
          <w:lang w:val="pt-PT"/>
        </w:rPr>
        <w:t xml:space="preserve">e consoante a inserção anterior </w:t>
      </w:r>
      <w:r>
        <w:rPr>
          <w:lang w:val="pt-PT"/>
        </w:rPr>
        <w:t xml:space="preserve">as listas de clientes compraram e </w:t>
      </w:r>
      <w:r w:rsidR="00473D87">
        <w:rPr>
          <w:lang w:val="pt-PT"/>
        </w:rPr>
        <w:t xml:space="preserve">de clientes </w:t>
      </w:r>
      <w:r>
        <w:rPr>
          <w:lang w:val="pt-PT"/>
        </w:rPr>
        <w:t>espera do respetivo destino são atualizadas</w:t>
      </w:r>
      <w:r w:rsidR="00473D87">
        <w:rPr>
          <w:lang w:val="pt-PT"/>
        </w:rPr>
        <w:t>. A inserção em lista de clientes é por data de aquisição decrescente e a inserção em lista de destinos é por data de aquisição crescente.</w:t>
      </w:r>
    </w:p>
    <w:p w:rsidR="001A6FB1" w:rsidRDefault="001A6FB1" w:rsidP="00B12090">
      <w:pPr>
        <w:rPr>
          <w:lang w:val="pt-PT"/>
        </w:rPr>
      </w:pPr>
      <w:r>
        <w:rPr>
          <w:lang w:val="pt-PT"/>
        </w:rPr>
        <w:t>Os dados relativos à estrutura destino, nomeadamente, viagens compradas e viagens em fila são atualizados.</w:t>
      </w:r>
    </w:p>
    <w:p w:rsidR="00473D87" w:rsidRDefault="00473D87" w:rsidP="00B12090">
      <w:pPr>
        <w:rPr>
          <w:lang w:val="pt-PT"/>
        </w:rPr>
      </w:pPr>
    </w:p>
    <w:p w:rsidR="00473D87" w:rsidRPr="002316CF" w:rsidRDefault="00473D87" w:rsidP="00B12090">
      <w:pPr>
        <w:rPr>
          <w:i/>
          <w:lang w:val="pt-PT"/>
        </w:rPr>
      </w:pPr>
      <w:r w:rsidRPr="002316CF">
        <w:rPr>
          <w:i/>
          <w:lang w:val="pt-PT"/>
        </w:rPr>
        <w:t>Cancelar viagem</w:t>
      </w:r>
    </w:p>
    <w:p w:rsidR="00473D87" w:rsidRDefault="00473D87" w:rsidP="00B12090">
      <w:pPr>
        <w:rPr>
          <w:lang w:val="pt-PT"/>
        </w:rPr>
      </w:pPr>
      <w:r>
        <w:rPr>
          <w:lang w:val="pt-PT"/>
        </w:rPr>
        <w:t xml:space="preserve">Função que percorre a lista de destinos de um dado cliente que quer desistir da viagem e elimina o destino (libertação de memória). O mesmo é feito na lista de clientes que compraram este destino. Uma verificação é efetuada na lista de clientes em espera do destino em causa. Se o destino apresenta clientes em espera o cliente que adquiriu em primeiro o destino é promovido para a lista de clientes compraram do destino. O mesmo é feito nas listas </w:t>
      </w:r>
      <w:r w:rsidR="002316CF">
        <w:rPr>
          <w:lang w:val="pt-PT"/>
        </w:rPr>
        <w:t xml:space="preserve">de destino </w:t>
      </w:r>
      <w:r>
        <w:rPr>
          <w:lang w:val="pt-PT"/>
        </w:rPr>
        <w:t>do cliente promovido.</w:t>
      </w:r>
      <w:r w:rsidR="001A6FB1">
        <w:rPr>
          <w:lang w:val="pt-PT"/>
        </w:rPr>
        <w:t xml:space="preserve"> Os dados relativos à estrutura destino, nomeadamente, viagens compradas e viagens em fila são atualizados.</w:t>
      </w:r>
    </w:p>
    <w:p w:rsidR="00CC501F" w:rsidRDefault="00CC501F" w:rsidP="00B12090">
      <w:pPr>
        <w:rPr>
          <w:lang w:val="pt-PT"/>
        </w:rPr>
      </w:pPr>
    </w:p>
    <w:p w:rsidR="002316CF" w:rsidRPr="002316CF" w:rsidRDefault="002316CF" w:rsidP="00B12090">
      <w:pPr>
        <w:rPr>
          <w:i/>
          <w:lang w:val="pt-PT"/>
        </w:rPr>
      </w:pPr>
      <w:r w:rsidRPr="002316CF">
        <w:rPr>
          <w:i/>
          <w:lang w:val="pt-PT"/>
        </w:rPr>
        <w:t>Cancelar reserva</w:t>
      </w:r>
    </w:p>
    <w:p w:rsidR="002316CF" w:rsidRDefault="002316CF" w:rsidP="00B12090">
      <w:pPr>
        <w:rPr>
          <w:lang w:val="pt-PT"/>
        </w:rPr>
      </w:pPr>
      <w:r>
        <w:rPr>
          <w:lang w:val="pt-PT"/>
        </w:rPr>
        <w:t>Função elimina da lista de destino em espera de um dado cliente a reserva (libertação de memória).</w:t>
      </w:r>
      <w:r w:rsidR="001A6FB1" w:rsidRPr="001A6FB1">
        <w:rPr>
          <w:lang w:val="pt-PT"/>
        </w:rPr>
        <w:t xml:space="preserve"> </w:t>
      </w:r>
      <w:r w:rsidR="001A6FB1">
        <w:rPr>
          <w:lang w:val="pt-PT"/>
        </w:rPr>
        <w:t>Os dados relativos à estrutura destino, nomeadamente, viagens compradas e viagens em fila são atualizados.</w:t>
      </w:r>
    </w:p>
    <w:p w:rsidR="002316CF" w:rsidRDefault="002316CF" w:rsidP="00B12090">
      <w:pPr>
        <w:rPr>
          <w:lang w:val="pt-PT"/>
        </w:rPr>
      </w:pPr>
    </w:p>
    <w:p w:rsidR="002316CF" w:rsidRDefault="002316CF" w:rsidP="00B12090">
      <w:pPr>
        <w:rPr>
          <w:lang w:val="pt-PT"/>
        </w:rPr>
      </w:pPr>
      <w:r>
        <w:rPr>
          <w:lang w:val="pt-PT"/>
        </w:rPr>
        <w:t>Para todas estas funções outras há para o pleno funcionamento das mesmas.</w:t>
      </w:r>
    </w:p>
    <w:p w:rsidR="002316CF" w:rsidRDefault="002316CF" w:rsidP="00B12090">
      <w:pPr>
        <w:rPr>
          <w:lang w:val="pt-PT"/>
        </w:rPr>
      </w:pPr>
    </w:p>
    <w:p w:rsidR="002316CF" w:rsidRDefault="002316CF" w:rsidP="002316CF">
      <w:pPr>
        <w:pStyle w:val="Cabealho2"/>
      </w:pPr>
      <w:bookmarkStart w:id="12" w:name="_Toc452496287"/>
      <w:r>
        <w:t>Função main.c</w:t>
      </w:r>
      <w:bookmarkEnd w:id="12"/>
    </w:p>
    <w:p w:rsidR="002316CF" w:rsidRDefault="002316CF" w:rsidP="00B12090">
      <w:pPr>
        <w:rPr>
          <w:lang w:val="pt-PT"/>
        </w:rPr>
      </w:pPr>
      <w:r>
        <w:rPr>
          <w:lang w:val="pt-PT"/>
        </w:rPr>
        <w:t xml:space="preserve">Função que lê três ficheiros do tipo txt, nomeadamente, Clientes.txt, Destinos.txt e Compras.txt. Os ficheiros Clientes.txt e Destinos.txt permitem construir as listas ligadas </w:t>
      </w:r>
      <w:r>
        <w:rPr>
          <w:lang w:val="pt-PT"/>
        </w:rPr>
        <w:lastRenderedPageBreak/>
        <w:t xml:space="preserve">lista de clientes </w:t>
      </w:r>
      <w:r w:rsidR="001A6FB1">
        <w:rPr>
          <w:lang w:val="pt-PT"/>
        </w:rPr>
        <w:t xml:space="preserve">(mais de 200 nós) </w:t>
      </w:r>
      <w:r>
        <w:rPr>
          <w:lang w:val="pt-PT"/>
        </w:rPr>
        <w:t>e lista de destinos</w:t>
      </w:r>
      <w:r w:rsidR="001A6FB1">
        <w:rPr>
          <w:lang w:val="pt-PT"/>
        </w:rPr>
        <w:t xml:space="preserve"> (mais de 300 nós)</w:t>
      </w:r>
      <w:r>
        <w:rPr>
          <w:lang w:val="pt-PT"/>
        </w:rPr>
        <w:t>, respetivamente. O ficheiro Compras.txt apresenta a atribuição de determinado destino a determinado cliente</w:t>
      </w:r>
      <w:r w:rsidR="001A6FB1">
        <w:rPr>
          <w:lang w:val="pt-PT"/>
        </w:rPr>
        <w:t xml:space="preserve"> (mais de 7600 atribuições)</w:t>
      </w:r>
      <w:r>
        <w:rPr>
          <w:lang w:val="pt-PT"/>
        </w:rPr>
        <w:t>. As listas foram criadas descarregando dados disponibilizados na internet e gerando combinações aleatórias através do excel.</w:t>
      </w:r>
    </w:p>
    <w:p w:rsidR="001A6FB1" w:rsidRDefault="001A6FB1" w:rsidP="00B12090">
      <w:pPr>
        <w:rPr>
          <w:lang w:val="pt-PT"/>
        </w:rPr>
      </w:pPr>
      <w:r>
        <w:rPr>
          <w:lang w:val="pt-PT"/>
        </w:rPr>
        <w:t>Os métodos disponibilizados são os seguintes: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Vender uma viagem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Cancelar uma viagem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Cancelar uma reserva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Listar clientes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 xml:space="preserve">Listar destinos 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Listar destinos de um cliente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Listar clientes de um destino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Listar voos de um destino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Salvar sessão</w:t>
      </w:r>
    </w:p>
    <w:p w:rsidR="001A6FB1" w:rsidRPr="001A6FB1" w:rsidRDefault="001A6FB1" w:rsidP="001A6FB1">
      <w:pPr>
        <w:pStyle w:val="PargrafodaLista"/>
        <w:numPr>
          <w:ilvl w:val="0"/>
          <w:numId w:val="41"/>
        </w:numPr>
        <w:rPr>
          <w:lang w:val="pt-PT"/>
        </w:rPr>
      </w:pPr>
      <w:r w:rsidRPr="001A6FB1">
        <w:rPr>
          <w:lang w:val="pt-PT"/>
        </w:rPr>
        <w:t>Exit</w:t>
      </w:r>
    </w:p>
    <w:p w:rsidR="002316CF" w:rsidRDefault="001A6FB1" w:rsidP="00B12090">
      <w:pPr>
        <w:rPr>
          <w:lang w:val="pt-PT"/>
        </w:rPr>
      </w:pPr>
      <w:r>
        <w:rPr>
          <w:lang w:val="pt-PT"/>
        </w:rPr>
        <w:t xml:space="preserve">Todas as entradas de dados na consola são testadas. Testes mais finos poderiam ser implementados </w:t>
      </w:r>
      <w:r w:rsidR="000B323B">
        <w:rPr>
          <w:lang w:val="pt-PT"/>
        </w:rPr>
        <w:t>em determinadas situações,</w:t>
      </w:r>
      <w:r>
        <w:rPr>
          <w:lang w:val="pt-PT"/>
        </w:rPr>
        <w:t xml:space="preserve"> no entanto</w:t>
      </w:r>
      <w:r w:rsidR="000B323B">
        <w:rPr>
          <w:lang w:val="pt-PT"/>
        </w:rPr>
        <w:t>,</w:t>
      </w:r>
      <w:r>
        <w:rPr>
          <w:lang w:val="pt-PT"/>
        </w:rPr>
        <w:t xml:space="preserve"> optou-se pelo estudo de matérias mais exigentes.</w:t>
      </w:r>
    </w:p>
    <w:p w:rsidR="002316CF" w:rsidRDefault="002316CF" w:rsidP="00B12090">
      <w:pPr>
        <w:rPr>
          <w:lang w:val="pt-PT"/>
        </w:rPr>
      </w:pPr>
    </w:p>
    <w:p w:rsidR="002E5820" w:rsidRDefault="00803745" w:rsidP="00803745">
      <w:pPr>
        <w:pStyle w:val="Cabealho1"/>
      </w:pPr>
      <w:bookmarkStart w:id="13" w:name="_Toc452496288"/>
      <w:r>
        <w:t>Conclusão</w:t>
      </w:r>
      <w:bookmarkEnd w:id="13"/>
    </w:p>
    <w:p w:rsidR="0011773A" w:rsidRDefault="001A6FB1" w:rsidP="00066E12">
      <w:pPr>
        <w:rPr>
          <w:lang w:val="pt-PT"/>
        </w:rPr>
      </w:pPr>
      <w:r>
        <w:rPr>
          <w:lang w:val="pt-PT"/>
        </w:rPr>
        <w:t xml:space="preserve">Atendendo à interpretação do enunciado do mini projeto é-se da opinião de que o trabalho aqui apresentado permite responder na plenitude </w:t>
      </w:r>
      <w:r w:rsidR="000B323B">
        <w:rPr>
          <w:lang w:val="pt-PT"/>
        </w:rPr>
        <w:t>à</w:t>
      </w:r>
      <w:r>
        <w:rPr>
          <w:lang w:val="pt-PT"/>
        </w:rPr>
        <w:t xml:space="preserve">s questões. </w:t>
      </w:r>
      <w:r w:rsidR="000B323B">
        <w:rPr>
          <w:lang w:val="pt-PT"/>
        </w:rPr>
        <w:t>A implementação da função regista cliente novo e atribuí-lhe um determinado destino não é exigida.</w:t>
      </w:r>
      <w:bookmarkStart w:id="14" w:name="_GoBack"/>
      <w:bookmarkEnd w:id="14"/>
    </w:p>
    <w:sectPr w:rsidR="0011773A" w:rsidSect="00AE1662">
      <w:headerReference w:type="even" r:id="rId13"/>
      <w:pgSz w:w="11906" w:h="16838" w:code="9"/>
      <w:pgMar w:top="1701" w:right="1701" w:bottom="1701" w:left="1701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EA3" w:rsidRDefault="00942EA3">
      <w:r>
        <w:separator/>
      </w:r>
    </w:p>
  </w:endnote>
  <w:endnote w:type="continuationSeparator" w:id="0">
    <w:p w:rsidR="00942EA3" w:rsidRDefault="0094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6633394"/>
      <w:docPartObj>
        <w:docPartGallery w:val="Page Numbers (Bottom of Page)"/>
        <w:docPartUnique/>
      </w:docPartObj>
    </w:sdtPr>
    <w:sdtContent>
      <w:sdt>
        <w:sdtPr>
          <w:id w:val="535622055"/>
          <w:docPartObj>
            <w:docPartGallery w:val="Page Numbers (Top of Page)"/>
            <w:docPartUnique/>
          </w:docPartObj>
        </w:sdtPr>
        <w:sdtContent>
          <w:p w:rsidR="00CC501F" w:rsidRDefault="00CC501F">
            <w:pPr>
              <w:pStyle w:val="Rodap"/>
              <w:jc w:val="center"/>
            </w:pPr>
            <w:r w:rsidRPr="00604A91">
              <w:rPr>
                <w:rFonts w:ascii="Georgia" w:hAnsi="Georgia"/>
                <w:sz w:val="20"/>
                <w:lang w:val="pt-PT"/>
              </w:rPr>
              <w:t xml:space="preserve">Página </w:t>
            </w:r>
            <w:r w:rsidRPr="00604A91">
              <w:rPr>
                <w:rFonts w:ascii="Georgia" w:hAnsi="Georgia"/>
                <w:b/>
                <w:bCs/>
                <w:sz w:val="20"/>
              </w:rPr>
              <w:fldChar w:fldCharType="begin"/>
            </w:r>
            <w:r w:rsidRPr="00604A91">
              <w:rPr>
                <w:rFonts w:ascii="Georgia" w:hAnsi="Georgia"/>
                <w:b/>
                <w:bCs/>
                <w:sz w:val="20"/>
              </w:rPr>
              <w:instrText>PAGE</w:instrText>
            </w:r>
            <w:r w:rsidRPr="00604A91">
              <w:rPr>
                <w:rFonts w:ascii="Georgia" w:hAnsi="Georgia"/>
                <w:b/>
                <w:bCs/>
                <w:sz w:val="20"/>
              </w:rPr>
              <w:fldChar w:fldCharType="separate"/>
            </w:r>
            <w:r w:rsidR="007B2F60">
              <w:rPr>
                <w:rFonts w:ascii="Georgia" w:hAnsi="Georgia"/>
                <w:b/>
                <w:bCs/>
                <w:noProof/>
                <w:sz w:val="20"/>
              </w:rPr>
              <w:t>10</w:t>
            </w:r>
            <w:r w:rsidRPr="00604A91">
              <w:rPr>
                <w:rFonts w:ascii="Georgia" w:hAnsi="Georgia"/>
                <w:b/>
                <w:bCs/>
                <w:sz w:val="20"/>
              </w:rPr>
              <w:fldChar w:fldCharType="end"/>
            </w:r>
            <w:r w:rsidRPr="00604A91">
              <w:rPr>
                <w:rFonts w:ascii="Georgia" w:hAnsi="Georgia"/>
                <w:sz w:val="20"/>
                <w:lang w:val="pt-PT"/>
              </w:rPr>
              <w:t xml:space="preserve"> de </w:t>
            </w:r>
            <w:r w:rsidRPr="00604A91">
              <w:rPr>
                <w:rFonts w:ascii="Georgia" w:hAnsi="Georgia"/>
                <w:b/>
                <w:bCs/>
                <w:sz w:val="20"/>
              </w:rPr>
              <w:fldChar w:fldCharType="begin"/>
            </w:r>
            <w:r w:rsidRPr="00604A91">
              <w:rPr>
                <w:rFonts w:ascii="Georgia" w:hAnsi="Georgia"/>
                <w:b/>
                <w:bCs/>
                <w:sz w:val="20"/>
              </w:rPr>
              <w:instrText>NUMPAGES</w:instrText>
            </w:r>
            <w:r w:rsidRPr="00604A91">
              <w:rPr>
                <w:rFonts w:ascii="Georgia" w:hAnsi="Georgia"/>
                <w:b/>
                <w:bCs/>
                <w:sz w:val="20"/>
              </w:rPr>
              <w:fldChar w:fldCharType="separate"/>
            </w:r>
            <w:r w:rsidR="007B2F60">
              <w:rPr>
                <w:rFonts w:ascii="Georgia" w:hAnsi="Georgia"/>
                <w:b/>
                <w:bCs/>
                <w:noProof/>
                <w:sz w:val="20"/>
              </w:rPr>
              <w:t>10</w:t>
            </w:r>
            <w:r w:rsidRPr="00604A91">
              <w:rPr>
                <w:rFonts w:ascii="Georgia" w:hAnsi="Georgia"/>
                <w:b/>
                <w:bCs/>
                <w:sz w:val="20"/>
              </w:rPr>
              <w:fldChar w:fldCharType="end"/>
            </w:r>
          </w:p>
        </w:sdtContent>
      </w:sdt>
    </w:sdtContent>
  </w:sdt>
  <w:p w:rsidR="00CC501F" w:rsidRDefault="00CC50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2430747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CC501F" w:rsidRDefault="00CC501F">
            <w:pPr>
              <w:pStyle w:val="Rodap"/>
              <w:jc w:val="center"/>
            </w:pPr>
            <w:r w:rsidRPr="00590ADB">
              <w:rPr>
                <w:sz w:val="20"/>
                <w:lang w:val="pt-PT"/>
              </w:rPr>
              <w:t xml:space="preserve">Página </w:t>
            </w:r>
            <w:r w:rsidRPr="00590ADB">
              <w:rPr>
                <w:b/>
                <w:bCs/>
                <w:sz w:val="20"/>
              </w:rPr>
              <w:fldChar w:fldCharType="begin"/>
            </w:r>
            <w:r w:rsidRPr="00590ADB">
              <w:rPr>
                <w:b/>
                <w:bCs/>
                <w:sz w:val="20"/>
              </w:rPr>
              <w:instrText>PAGE</w:instrText>
            </w:r>
            <w:r w:rsidRPr="00590ADB">
              <w:rPr>
                <w:b/>
                <w:bCs/>
                <w:sz w:val="20"/>
              </w:rPr>
              <w:fldChar w:fldCharType="separate"/>
            </w:r>
            <w:r w:rsidR="007B2F60">
              <w:rPr>
                <w:b/>
                <w:bCs/>
                <w:noProof/>
                <w:sz w:val="20"/>
              </w:rPr>
              <w:t>9</w:t>
            </w:r>
            <w:r w:rsidRPr="00590ADB">
              <w:rPr>
                <w:b/>
                <w:bCs/>
                <w:sz w:val="20"/>
              </w:rPr>
              <w:fldChar w:fldCharType="end"/>
            </w:r>
            <w:r w:rsidRPr="00590ADB">
              <w:rPr>
                <w:sz w:val="20"/>
                <w:lang w:val="pt-PT"/>
              </w:rPr>
              <w:t xml:space="preserve"> de </w:t>
            </w:r>
            <w:r w:rsidRPr="00590ADB">
              <w:rPr>
                <w:b/>
                <w:bCs/>
                <w:sz w:val="20"/>
              </w:rPr>
              <w:fldChar w:fldCharType="begin"/>
            </w:r>
            <w:r w:rsidRPr="00590ADB">
              <w:rPr>
                <w:b/>
                <w:bCs/>
                <w:sz w:val="20"/>
              </w:rPr>
              <w:instrText>NUMPAGES</w:instrText>
            </w:r>
            <w:r w:rsidRPr="00590ADB">
              <w:rPr>
                <w:b/>
                <w:bCs/>
                <w:sz w:val="20"/>
              </w:rPr>
              <w:fldChar w:fldCharType="separate"/>
            </w:r>
            <w:r w:rsidR="007B2F60">
              <w:rPr>
                <w:b/>
                <w:bCs/>
                <w:noProof/>
                <w:sz w:val="20"/>
              </w:rPr>
              <w:t>10</w:t>
            </w:r>
            <w:r w:rsidRPr="00590ADB">
              <w:rPr>
                <w:b/>
                <w:bCs/>
                <w:sz w:val="20"/>
              </w:rPr>
              <w:fldChar w:fldCharType="end"/>
            </w:r>
          </w:p>
        </w:sdtContent>
      </w:sdt>
    </w:sdtContent>
  </w:sdt>
  <w:p w:rsidR="00CC501F" w:rsidRDefault="00CC501F" w:rsidP="0027740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EA3" w:rsidRDefault="00942EA3">
      <w:r>
        <w:separator/>
      </w:r>
    </w:p>
  </w:footnote>
  <w:footnote w:type="continuationSeparator" w:id="0">
    <w:p w:rsidR="00942EA3" w:rsidRDefault="0094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01F" w:rsidRPr="001A2D39" w:rsidRDefault="00CC501F" w:rsidP="0027740F">
    <w:pPr>
      <w:pStyle w:val="Cabealho"/>
      <w:rPr>
        <w:rFonts w:ascii="Georgia" w:hAnsi="Georgia"/>
        <w:sz w:val="6"/>
        <w:lang w:val="pt-PT"/>
      </w:rPr>
    </w:pPr>
  </w:p>
  <w:p w:rsidR="00CC501F" w:rsidRPr="001A2D39" w:rsidRDefault="00CC501F" w:rsidP="0027740F">
    <w:pPr>
      <w:pStyle w:val="Cabealho"/>
      <w:rPr>
        <w:rFonts w:ascii="Georgia" w:hAnsi="Georgia"/>
        <w:sz w:val="6"/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01F" w:rsidRDefault="00CC501F" w:rsidP="004A4DD5">
    <w:pPr>
      <w:pStyle w:val="Cabealho"/>
      <w:tabs>
        <w:tab w:val="clear" w:pos="4252"/>
      </w:tabs>
      <w:jc w:val="center"/>
      <w:rPr>
        <w:sz w:val="20"/>
        <w:szCs w:val="20"/>
        <w:lang w:val="pt-PT"/>
      </w:rPr>
    </w:pPr>
  </w:p>
  <w:p w:rsidR="00CC501F" w:rsidRPr="004A4DD5" w:rsidRDefault="00CC501F" w:rsidP="004A4DD5">
    <w:pPr>
      <w:pStyle w:val="Cabealho"/>
      <w:tabs>
        <w:tab w:val="clear" w:pos="4252"/>
      </w:tabs>
      <w:rPr>
        <w:sz w:val="12"/>
        <w:szCs w:val="12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501F" w:rsidRPr="002379F6" w:rsidRDefault="00CC501F" w:rsidP="00247149">
    <w:pPr>
      <w:pStyle w:val="Cabealho"/>
      <w:jc w:val="center"/>
      <w:rPr>
        <w:rFonts w:ascii="Georgia" w:hAnsi="Georgia"/>
        <w:sz w:val="18"/>
        <w:szCs w:val="20"/>
        <w:lang w:val="pt-PT"/>
      </w:rPr>
    </w:pPr>
    <w:r>
      <w:rPr>
        <w:rFonts w:ascii="Georgia" w:hAnsi="Georgia"/>
        <w:sz w:val="18"/>
        <w:szCs w:val="20"/>
        <w:lang w:val="pt-PT"/>
      </w:rPr>
      <w:t>Princípios de Programação Procedimental</w:t>
    </w:r>
    <w:r w:rsidRPr="002379F6">
      <w:rPr>
        <w:rFonts w:ascii="Georgia" w:hAnsi="Georgia"/>
        <w:sz w:val="18"/>
        <w:szCs w:val="20"/>
        <w:lang w:val="pt-PT"/>
      </w:rPr>
      <w:t xml:space="preserve"> 2015-2016</w:t>
    </w:r>
  </w:p>
  <w:p w:rsidR="00CC501F" w:rsidRPr="002379F6" w:rsidRDefault="00CC501F" w:rsidP="00247149">
    <w:pPr>
      <w:pStyle w:val="Cabealho"/>
      <w:jc w:val="center"/>
      <w:rPr>
        <w:rFonts w:ascii="Georgia" w:hAnsi="Georgia"/>
        <w:sz w:val="18"/>
        <w:szCs w:val="20"/>
        <w:lang w:val="pt-PT"/>
      </w:rPr>
    </w:pPr>
    <w:r w:rsidRPr="002379F6">
      <w:rPr>
        <w:rFonts w:ascii="Georgia" w:hAnsi="Georgia"/>
        <w:sz w:val="18"/>
        <w:szCs w:val="20"/>
        <w:lang w:val="pt-PT"/>
      </w:rPr>
      <w:t>Gilberto Rouxinol    -    Ricardo Cruz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D35F8"/>
    <w:multiLevelType w:val="hybridMultilevel"/>
    <w:tmpl w:val="59046B4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9A5548"/>
    <w:multiLevelType w:val="hybridMultilevel"/>
    <w:tmpl w:val="999094E0"/>
    <w:lvl w:ilvl="0" w:tplc="7B7E15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1953"/>
    <w:multiLevelType w:val="hybridMultilevel"/>
    <w:tmpl w:val="AF3E4B04"/>
    <w:lvl w:ilvl="0" w:tplc="2B98B5F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8706AD8"/>
    <w:multiLevelType w:val="hybridMultilevel"/>
    <w:tmpl w:val="FD42665E"/>
    <w:lvl w:ilvl="0" w:tplc="6F9C45D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D6494"/>
    <w:multiLevelType w:val="hybridMultilevel"/>
    <w:tmpl w:val="54F47BA6"/>
    <w:lvl w:ilvl="0" w:tplc="01569F3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D216496"/>
    <w:multiLevelType w:val="multilevel"/>
    <w:tmpl w:val="D4A2E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C6214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18F5DCE"/>
    <w:multiLevelType w:val="hybridMultilevel"/>
    <w:tmpl w:val="F0C446AA"/>
    <w:lvl w:ilvl="0" w:tplc="577A59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C754E"/>
    <w:multiLevelType w:val="hybridMultilevel"/>
    <w:tmpl w:val="2D881CD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9B28C224">
      <w:start w:val="1"/>
      <w:numFmt w:val="upperRoman"/>
      <w:lvlText w:val="%2."/>
      <w:lvlJc w:val="right"/>
      <w:pPr>
        <w:ind w:left="1440" w:hanging="360"/>
      </w:pPr>
      <w:rPr>
        <w:sz w:val="24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17E6F"/>
    <w:multiLevelType w:val="hybridMultilevel"/>
    <w:tmpl w:val="8250C622"/>
    <w:lvl w:ilvl="0" w:tplc="B502BE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1A4B6E"/>
    <w:multiLevelType w:val="hybridMultilevel"/>
    <w:tmpl w:val="A3987134"/>
    <w:lvl w:ilvl="0" w:tplc="94BECB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6305A"/>
    <w:multiLevelType w:val="multilevel"/>
    <w:tmpl w:val="6714D5DA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2A55398"/>
    <w:multiLevelType w:val="hybridMultilevel"/>
    <w:tmpl w:val="7FD6D0B8"/>
    <w:lvl w:ilvl="0" w:tplc="083404A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41271F7"/>
    <w:multiLevelType w:val="hybridMultilevel"/>
    <w:tmpl w:val="9F1458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00971"/>
    <w:multiLevelType w:val="hybridMultilevel"/>
    <w:tmpl w:val="313AEBD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14BB6"/>
    <w:multiLevelType w:val="hybridMultilevel"/>
    <w:tmpl w:val="9A4A831E"/>
    <w:lvl w:ilvl="0" w:tplc="083404AA">
      <w:start w:val="1"/>
      <w:numFmt w:val="lowerLetter"/>
      <w:lvlText w:val="%1)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DE8618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814EF6"/>
    <w:multiLevelType w:val="hybridMultilevel"/>
    <w:tmpl w:val="7E4ED81C"/>
    <w:lvl w:ilvl="0" w:tplc="C4A228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A878CB"/>
    <w:multiLevelType w:val="hybridMultilevel"/>
    <w:tmpl w:val="B57C0904"/>
    <w:lvl w:ilvl="0" w:tplc="1DEC6B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E6982"/>
    <w:multiLevelType w:val="hybridMultilevel"/>
    <w:tmpl w:val="4306A21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F346D"/>
    <w:multiLevelType w:val="multilevel"/>
    <w:tmpl w:val="79623A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D93777"/>
    <w:multiLevelType w:val="hybridMultilevel"/>
    <w:tmpl w:val="CA54B204"/>
    <w:lvl w:ilvl="0" w:tplc="F6022DB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EE69CF"/>
    <w:multiLevelType w:val="hybridMultilevel"/>
    <w:tmpl w:val="8AE4E820"/>
    <w:lvl w:ilvl="0" w:tplc="C4A228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7E725E2"/>
    <w:multiLevelType w:val="hybridMultilevel"/>
    <w:tmpl w:val="FE86E0AE"/>
    <w:lvl w:ilvl="0" w:tplc="C4A228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6B63E0"/>
    <w:multiLevelType w:val="hybridMultilevel"/>
    <w:tmpl w:val="C0F877F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20B6C"/>
    <w:multiLevelType w:val="hybridMultilevel"/>
    <w:tmpl w:val="9DA8BABE"/>
    <w:lvl w:ilvl="0" w:tplc="7D4E8546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50084"/>
    <w:multiLevelType w:val="singleLevel"/>
    <w:tmpl w:val="D914922A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7" w15:restartNumberingAfterBreak="0">
    <w:nsid w:val="534B190E"/>
    <w:multiLevelType w:val="multilevel"/>
    <w:tmpl w:val="79DC50D6"/>
    <w:lvl w:ilvl="0">
      <w:start w:val="1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3A823AB"/>
    <w:multiLevelType w:val="hybridMultilevel"/>
    <w:tmpl w:val="50C63C94"/>
    <w:lvl w:ilvl="0" w:tplc="C4A2280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7F3464F"/>
    <w:multiLevelType w:val="hybridMultilevel"/>
    <w:tmpl w:val="F7260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AF6791"/>
    <w:multiLevelType w:val="hybridMultilevel"/>
    <w:tmpl w:val="2A682C48"/>
    <w:lvl w:ilvl="0" w:tplc="E17003E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BB91079"/>
    <w:multiLevelType w:val="hybridMultilevel"/>
    <w:tmpl w:val="5D76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80AA3"/>
    <w:multiLevelType w:val="hybridMultilevel"/>
    <w:tmpl w:val="9A4A831E"/>
    <w:lvl w:ilvl="0" w:tplc="083404AA">
      <w:start w:val="1"/>
      <w:numFmt w:val="lowerLetter"/>
      <w:lvlText w:val="%1)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BC6406"/>
    <w:multiLevelType w:val="hybridMultilevel"/>
    <w:tmpl w:val="F35CB962"/>
    <w:lvl w:ilvl="0" w:tplc="C4A228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392D8D"/>
    <w:multiLevelType w:val="multilevel"/>
    <w:tmpl w:val="A32E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077" w:hanging="71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 w15:restartNumberingAfterBreak="0">
    <w:nsid w:val="6B892CF1"/>
    <w:multiLevelType w:val="hybridMultilevel"/>
    <w:tmpl w:val="CE20343A"/>
    <w:lvl w:ilvl="0" w:tplc="7D4E8546">
      <w:start w:val="1"/>
      <w:numFmt w:val="decimal"/>
      <w:lvlText w:val="(%1)"/>
      <w:lvlJc w:val="center"/>
      <w:pPr>
        <w:ind w:left="720" w:hanging="360"/>
      </w:pPr>
      <w:rPr>
        <w:rFonts w:hint="default"/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8546C4"/>
    <w:multiLevelType w:val="hybridMultilevel"/>
    <w:tmpl w:val="AB50C0DE"/>
    <w:lvl w:ilvl="0" w:tplc="C4A228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F73BF8"/>
    <w:multiLevelType w:val="hybridMultilevel"/>
    <w:tmpl w:val="9E0A524E"/>
    <w:lvl w:ilvl="0" w:tplc="083404A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73B24DFD"/>
    <w:multiLevelType w:val="multilevel"/>
    <w:tmpl w:val="22928F48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4F77948"/>
    <w:multiLevelType w:val="hybridMultilevel"/>
    <w:tmpl w:val="28940D7C"/>
    <w:lvl w:ilvl="0" w:tplc="27A2BA0E">
      <w:start w:val="1"/>
      <w:numFmt w:val="lowerLetter"/>
      <w:lvlText w:val="%1)"/>
      <w:lvlJc w:val="left"/>
      <w:pPr>
        <w:ind w:left="163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357" w:hanging="360"/>
      </w:pPr>
    </w:lvl>
    <w:lvl w:ilvl="2" w:tplc="0816001B" w:tentative="1">
      <w:start w:val="1"/>
      <w:numFmt w:val="lowerRoman"/>
      <w:lvlText w:val="%3."/>
      <w:lvlJc w:val="right"/>
      <w:pPr>
        <w:ind w:left="3077" w:hanging="180"/>
      </w:pPr>
    </w:lvl>
    <w:lvl w:ilvl="3" w:tplc="0816000F" w:tentative="1">
      <w:start w:val="1"/>
      <w:numFmt w:val="decimal"/>
      <w:lvlText w:val="%4."/>
      <w:lvlJc w:val="left"/>
      <w:pPr>
        <w:ind w:left="3797" w:hanging="360"/>
      </w:pPr>
    </w:lvl>
    <w:lvl w:ilvl="4" w:tplc="08160019" w:tentative="1">
      <w:start w:val="1"/>
      <w:numFmt w:val="lowerLetter"/>
      <w:lvlText w:val="%5."/>
      <w:lvlJc w:val="left"/>
      <w:pPr>
        <w:ind w:left="4517" w:hanging="360"/>
      </w:pPr>
    </w:lvl>
    <w:lvl w:ilvl="5" w:tplc="0816001B" w:tentative="1">
      <w:start w:val="1"/>
      <w:numFmt w:val="lowerRoman"/>
      <w:lvlText w:val="%6."/>
      <w:lvlJc w:val="right"/>
      <w:pPr>
        <w:ind w:left="5237" w:hanging="180"/>
      </w:pPr>
    </w:lvl>
    <w:lvl w:ilvl="6" w:tplc="0816000F" w:tentative="1">
      <w:start w:val="1"/>
      <w:numFmt w:val="decimal"/>
      <w:lvlText w:val="%7."/>
      <w:lvlJc w:val="left"/>
      <w:pPr>
        <w:ind w:left="5957" w:hanging="360"/>
      </w:pPr>
    </w:lvl>
    <w:lvl w:ilvl="7" w:tplc="08160019" w:tentative="1">
      <w:start w:val="1"/>
      <w:numFmt w:val="lowerLetter"/>
      <w:lvlText w:val="%8."/>
      <w:lvlJc w:val="left"/>
      <w:pPr>
        <w:ind w:left="6677" w:hanging="360"/>
      </w:pPr>
    </w:lvl>
    <w:lvl w:ilvl="8" w:tplc="0816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0" w15:restartNumberingAfterBreak="0">
    <w:nsid w:val="7F9B2835"/>
    <w:multiLevelType w:val="multilevel"/>
    <w:tmpl w:val="69763526"/>
    <w:lvl w:ilvl="0">
      <w:start w:val="1"/>
      <w:numFmt w:val="decimal"/>
      <w:lvlText w:val="(%1.0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6"/>
  </w:num>
  <w:num w:numId="2">
    <w:abstractNumId w:val="37"/>
  </w:num>
  <w:num w:numId="3">
    <w:abstractNumId w:val="15"/>
  </w:num>
  <w:num w:numId="4">
    <w:abstractNumId w:val="12"/>
  </w:num>
  <w:num w:numId="5">
    <w:abstractNumId w:val="28"/>
  </w:num>
  <w:num w:numId="6">
    <w:abstractNumId w:val="17"/>
  </w:num>
  <w:num w:numId="7">
    <w:abstractNumId w:val="22"/>
  </w:num>
  <w:num w:numId="8">
    <w:abstractNumId w:val="4"/>
  </w:num>
  <w:num w:numId="9">
    <w:abstractNumId w:val="2"/>
  </w:num>
  <w:num w:numId="10">
    <w:abstractNumId w:val="21"/>
  </w:num>
  <w:num w:numId="11">
    <w:abstractNumId w:val="23"/>
  </w:num>
  <w:num w:numId="12">
    <w:abstractNumId w:val="36"/>
  </w:num>
  <w:num w:numId="13">
    <w:abstractNumId w:val="33"/>
  </w:num>
  <w:num w:numId="14">
    <w:abstractNumId w:val="19"/>
  </w:num>
  <w:num w:numId="15">
    <w:abstractNumId w:val="30"/>
  </w:num>
  <w:num w:numId="16">
    <w:abstractNumId w:val="39"/>
  </w:num>
  <w:num w:numId="17">
    <w:abstractNumId w:val="27"/>
  </w:num>
  <w:num w:numId="18">
    <w:abstractNumId w:val="11"/>
  </w:num>
  <w:num w:numId="19">
    <w:abstractNumId w:val="40"/>
  </w:num>
  <w:num w:numId="20">
    <w:abstractNumId w:val="1"/>
  </w:num>
  <w:num w:numId="21">
    <w:abstractNumId w:val="9"/>
  </w:num>
  <w:num w:numId="22">
    <w:abstractNumId w:val="18"/>
  </w:num>
  <w:num w:numId="23">
    <w:abstractNumId w:val="0"/>
  </w:num>
  <w:num w:numId="24">
    <w:abstractNumId w:val="3"/>
  </w:num>
  <w:num w:numId="25">
    <w:abstractNumId w:val="34"/>
  </w:num>
  <w:num w:numId="26">
    <w:abstractNumId w:val="16"/>
  </w:num>
  <w:num w:numId="27">
    <w:abstractNumId w:val="5"/>
  </w:num>
  <w:num w:numId="28">
    <w:abstractNumId w:val="20"/>
  </w:num>
  <w:num w:numId="29">
    <w:abstractNumId w:val="6"/>
  </w:num>
  <w:num w:numId="30">
    <w:abstractNumId w:val="38"/>
  </w:num>
  <w:num w:numId="31">
    <w:abstractNumId w:val="25"/>
  </w:num>
  <w:num w:numId="32">
    <w:abstractNumId w:val="10"/>
  </w:num>
  <w:num w:numId="33">
    <w:abstractNumId w:val="35"/>
  </w:num>
  <w:num w:numId="34">
    <w:abstractNumId w:val="7"/>
  </w:num>
  <w:num w:numId="35">
    <w:abstractNumId w:val="14"/>
  </w:num>
  <w:num w:numId="36">
    <w:abstractNumId w:val="32"/>
  </w:num>
  <w:num w:numId="37">
    <w:abstractNumId w:val="24"/>
  </w:num>
  <w:num w:numId="38">
    <w:abstractNumId w:val="8"/>
  </w:num>
  <w:num w:numId="39">
    <w:abstractNumId w:val="31"/>
  </w:num>
  <w:num w:numId="40">
    <w:abstractNumId w:val="29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8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2AF6"/>
    <w:rsid w:val="000013E1"/>
    <w:rsid w:val="00001C48"/>
    <w:rsid w:val="00002821"/>
    <w:rsid w:val="00004CF6"/>
    <w:rsid w:val="00011396"/>
    <w:rsid w:val="00014E33"/>
    <w:rsid w:val="00016E89"/>
    <w:rsid w:val="000249DF"/>
    <w:rsid w:val="00024BDC"/>
    <w:rsid w:val="00024F04"/>
    <w:rsid w:val="000254DA"/>
    <w:rsid w:val="0002567E"/>
    <w:rsid w:val="00026D19"/>
    <w:rsid w:val="000367FE"/>
    <w:rsid w:val="0004115C"/>
    <w:rsid w:val="000414AE"/>
    <w:rsid w:val="00041571"/>
    <w:rsid w:val="00042EFF"/>
    <w:rsid w:val="00053F89"/>
    <w:rsid w:val="000546A8"/>
    <w:rsid w:val="000638D9"/>
    <w:rsid w:val="000662DE"/>
    <w:rsid w:val="00066378"/>
    <w:rsid w:val="00066D51"/>
    <w:rsid w:val="00066E12"/>
    <w:rsid w:val="00070316"/>
    <w:rsid w:val="00073BA3"/>
    <w:rsid w:val="00076644"/>
    <w:rsid w:val="000773A3"/>
    <w:rsid w:val="00082E5D"/>
    <w:rsid w:val="000835AA"/>
    <w:rsid w:val="000840DB"/>
    <w:rsid w:val="00085872"/>
    <w:rsid w:val="00086C22"/>
    <w:rsid w:val="00092096"/>
    <w:rsid w:val="0009684B"/>
    <w:rsid w:val="000A3CD9"/>
    <w:rsid w:val="000A4765"/>
    <w:rsid w:val="000A4F2D"/>
    <w:rsid w:val="000B0A4C"/>
    <w:rsid w:val="000B0DA8"/>
    <w:rsid w:val="000B2C4E"/>
    <w:rsid w:val="000B323B"/>
    <w:rsid w:val="000B508C"/>
    <w:rsid w:val="000C5481"/>
    <w:rsid w:val="000D2E6A"/>
    <w:rsid w:val="000E1839"/>
    <w:rsid w:val="000E4C54"/>
    <w:rsid w:val="000E6716"/>
    <w:rsid w:val="000F0A3C"/>
    <w:rsid w:val="000F208A"/>
    <w:rsid w:val="000F2399"/>
    <w:rsid w:val="000F42C5"/>
    <w:rsid w:val="000F4B0A"/>
    <w:rsid w:val="000F7A4F"/>
    <w:rsid w:val="00102AF6"/>
    <w:rsid w:val="001070A7"/>
    <w:rsid w:val="00113DD7"/>
    <w:rsid w:val="00115773"/>
    <w:rsid w:val="0011773A"/>
    <w:rsid w:val="00117916"/>
    <w:rsid w:val="00124896"/>
    <w:rsid w:val="0013083B"/>
    <w:rsid w:val="00130B51"/>
    <w:rsid w:val="001315F4"/>
    <w:rsid w:val="0013466B"/>
    <w:rsid w:val="0013723F"/>
    <w:rsid w:val="00142CF7"/>
    <w:rsid w:val="00144B2E"/>
    <w:rsid w:val="00144ED1"/>
    <w:rsid w:val="00145ED9"/>
    <w:rsid w:val="0014768F"/>
    <w:rsid w:val="001478B6"/>
    <w:rsid w:val="00147BDC"/>
    <w:rsid w:val="00152D32"/>
    <w:rsid w:val="001544A3"/>
    <w:rsid w:val="00157290"/>
    <w:rsid w:val="0016008E"/>
    <w:rsid w:val="0016027C"/>
    <w:rsid w:val="00167270"/>
    <w:rsid w:val="0017013C"/>
    <w:rsid w:val="0017090C"/>
    <w:rsid w:val="00171078"/>
    <w:rsid w:val="00174E63"/>
    <w:rsid w:val="0017749C"/>
    <w:rsid w:val="00181251"/>
    <w:rsid w:val="001815F6"/>
    <w:rsid w:val="00182CAC"/>
    <w:rsid w:val="001831A2"/>
    <w:rsid w:val="001846B8"/>
    <w:rsid w:val="001960A5"/>
    <w:rsid w:val="00196C80"/>
    <w:rsid w:val="001A414D"/>
    <w:rsid w:val="001A4E0F"/>
    <w:rsid w:val="001A4E7B"/>
    <w:rsid w:val="001A6FB1"/>
    <w:rsid w:val="001A777D"/>
    <w:rsid w:val="001B35C7"/>
    <w:rsid w:val="001B3C65"/>
    <w:rsid w:val="001B3D80"/>
    <w:rsid w:val="001B43E5"/>
    <w:rsid w:val="001B7E88"/>
    <w:rsid w:val="001C0069"/>
    <w:rsid w:val="001C43AE"/>
    <w:rsid w:val="001C5ADB"/>
    <w:rsid w:val="001C6B50"/>
    <w:rsid w:val="001D0531"/>
    <w:rsid w:val="001D336E"/>
    <w:rsid w:val="001D385C"/>
    <w:rsid w:val="001D3FF4"/>
    <w:rsid w:val="001D42CE"/>
    <w:rsid w:val="001D76F8"/>
    <w:rsid w:val="001D7826"/>
    <w:rsid w:val="001E262F"/>
    <w:rsid w:val="001E3280"/>
    <w:rsid w:val="001E6627"/>
    <w:rsid w:val="001E766C"/>
    <w:rsid w:val="001E7A33"/>
    <w:rsid w:val="001F32F6"/>
    <w:rsid w:val="001F6465"/>
    <w:rsid w:val="0020188E"/>
    <w:rsid w:val="00215E32"/>
    <w:rsid w:val="002211D4"/>
    <w:rsid w:val="002241FA"/>
    <w:rsid w:val="00225694"/>
    <w:rsid w:val="002273A5"/>
    <w:rsid w:val="00227DB0"/>
    <w:rsid w:val="00230359"/>
    <w:rsid w:val="002316CF"/>
    <w:rsid w:val="00232EAD"/>
    <w:rsid w:val="00233852"/>
    <w:rsid w:val="002379F6"/>
    <w:rsid w:val="00241953"/>
    <w:rsid w:val="0024233B"/>
    <w:rsid w:val="0024311D"/>
    <w:rsid w:val="00247149"/>
    <w:rsid w:val="0024774B"/>
    <w:rsid w:val="0025120F"/>
    <w:rsid w:val="00252016"/>
    <w:rsid w:val="00257E47"/>
    <w:rsid w:val="002651DC"/>
    <w:rsid w:val="00265D8D"/>
    <w:rsid w:val="002711A1"/>
    <w:rsid w:val="0027530F"/>
    <w:rsid w:val="00275A05"/>
    <w:rsid w:val="0027740F"/>
    <w:rsid w:val="00281E7F"/>
    <w:rsid w:val="002824B9"/>
    <w:rsid w:val="00284D61"/>
    <w:rsid w:val="00285B83"/>
    <w:rsid w:val="00295CCE"/>
    <w:rsid w:val="002A0C60"/>
    <w:rsid w:val="002B08A7"/>
    <w:rsid w:val="002B68AD"/>
    <w:rsid w:val="002C377A"/>
    <w:rsid w:val="002C4218"/>
    <w:rsid w:val="002D0E8F"/>
    <w:rsid w:val="002D1187"/>
    <w:rsid w:val="002D2B29"/>
    <w:rsid w:val="002D2C95"/>
    <w:rsid w:val="002D6DB2"/>
    <w:rsid w:val="002E1ED5"/>
    <w:rsid w:val="002E39B6"/>
    <w:rsid w:val="002E50F0"/>
    <w:rsid w:val="002E5820"/>
    <w:rsid w:val="002E5B3A"/>
    <w:rsid w:val="002F4DA0"/>
    <w:rsid w:val="003030B8"/>
    <w:rsid w:val="0030418D"/>
    <w:rsid w:val="00304685"/>
    <w:rsid w:val="003053E3"/>
    <w:rsid w:val="003070AB"/>
    <w:rsid w:val="00317294"/>
    <w:rsid w:val="00322008"/>
    <w:rsid w:val="0032338B"/>
    <w:rsid w:val="00323C24"/>
    <w:rsid w:val="00326327"/>
    <w:rsid w:val="0033130D"/>
    <w:rsid w:val="00332E18"/>
    <w:rsid w:val="003331CA"/>
    <w:rsid w:val="00334915"/>
    <w:rsid w:val="00336330"/>
    <w:rsid w:val="00336D29"/>
    <w:rsid w:val="0033736A"/>
    <w:rsid w:val="00337B3C"/>
    <w:rsid w:val="003434CC"/>
    <w:rsid w:val="00343C05"/>
    <w:rsid w:val="00353B78"/>
    <w:rsid w:val="00354832"/>
    <w:rsid w:val="00355D94"/>
    <w:rsid w:val="00362F32"/>
    <w:rsid w:val="0036468C"/>
    <w:rsid w:val="00364783"/>
    <w:rsid w:val="00365B68"/>
    <w:rsid w:val="00365EEB"/>
    <w:rsid w:val="00365EF9"/>
    <w:rsid w:val="0037163C"/>
    <w:rsid w:val="0037238A"/>
    <w:rsid w:val="00372818"/>
    <w:rsid w:val="00375D61"/>
    <w:rsid w:val="00383394"/>
    <w:rsid w:val="003837E8"/>
    <w:rsid w:val="00383E57"/>
    <w:rsid w:val="00387C58"/>
    <w:rsid w:val="003960D8"/>
    <w:rsid w:val="003A0CBD"/>
    <w:rsid w:val="003A50B8"/>
    <w:rsid w:val="003A5498"/>
    <w:rsid w:val="003C07EB"/>
    <w:rsid w:val="003C0A4F"/>
    <w:rsid w:val="003C234A"/>
    <w:rsid w:val="003C2CA6"/>
    <w:rsid w:val="003C4031"/>
    <w:rsid w:val="003C70A0"/>
    <w:rsid w:val="003D23C5"/>
    <w:rsid w:val="003D23E5"/>
    <w:rsid w:val="003D2EDA"/>
    <w:rsid w:val="003D30C4"/>
    <w:rsid w:val="003D3668"/>
    <w:rsid w:val="003E0930"/>
    <w:rsid w:val="003F0A5B"/>
    <w:rsid w:val="003F139D"/>
    <w:rsid w:val="003F152B"/>
    <w:rsid w:val="003F2FAB"/>
    <w:rsid w:val="003F75FA"/>
    <w:rsid w:val="00404779"/>
    <w:rsid w:val="004064DC"/>
    <w:rsid w:val="00406696"/>
    <w:rsid w:val="004070C8"/>
    <w:rsid w:val="004071F0"/>
    <w:rsid w:val="0040768C"/>
    <w:rsid w:val="00412FF8"/>
    <w:rsid w:val="00413083"/>
    <w:rsid w:val="00416464"/>
    <w:rsid w:val="00422F9F"/>
    <w:rsid w:val="00424EBD"/>
    <w:rsid w:val="00427D9B"/>
    <w:rsid w:val="0043011A"/>
    <w:rsid w:val="00432C91"/>
    <w:rsid w:val="004342AF"/>
    <w:rsid w:val="00434840"/>
    <w:rsid w:val="004367A2"/>
    <w:rsid w:val="00437ADB"/>
    <w:rsid w:val="00444D09"/>
    <w:rsid w:val="004458B1"/>
    <w:rsid w:val="0044724D"/>
    <w:rsid w:val="0045060A"/>
    <w:rsid w:val="00451B29"/>
    <w:rsid w:val="00454A77"/>
    <w:rsid w:val="0045521C"/>
    <w:rsid w:val="004611CC"/>
    <w:rsid w:val="00467028"/>
    <w:rsid w:val="00471EC0"/>
    <w:rsid w:val="00473D87"/>
    <w:rsid w:val="0047551E"/>
    <w:rsid w:val="00475A2C"/>
    <w:rsid w:val="00476365"/>
    <w:rsid w:val="004826E6"/>
    <w:rsid w:val="004844D7"/>
    <w:rsid w:val="00497BF6"/>
    <w:rsid w:val="004A1D08"/>
    <w:rsid w:val="004A4DD5"/>
    <w:rsid w:val="004B3DB6"/>
    <w:rsid w:val="004B4584"/>
    <w:rsid w:val="004C0B16"/>
    <w:rsid w:val="004C17F3"/>
    <w:rsid w:val="004D22C4"/>
    <w:rsid w:val="004D3162"/>
    <w:rsid w:val="004D714A"/>
    <w:rsid w:val="004E0A1B"/>
    <w:rsid w:val="004E0AC4"/>
    <w:rsid w:val="004E1810"/>
    <w:rsid w:val="004E6B46"/>
    <w:rsid w:val="004F02E2"/>
    <w:rsid w:val="004F12E6"/>
    <w:rsid w:val="004F25B3"/>
    <w:rsid w:val="004F2F8B"/>
    <w:rsid w:val="004F5C86"/>
    <w:rsid w:val="0050372B"/>
    <w:rsid w:val="00505CA2"/>
    <w:rsid w:val="00506196"/>
    <w:rsid w:val="005064C0"/>
    <w:rsid w:val="0051092F"/>
    <w:rsid w:val="0051223F"/>
    <w:rsid w:val="005157F5"/>
    <w:rsid w:val="005218FC"/>
    <w:rsid w:val="00522F0A"/>
    <w:rsid w:val="0052467C"/>
    <w:rsid w:val="005278DE"/>
    <w:rsid w:val="00530421"/>
    <w:rsid w:val="005339EA"/>
    <w:rsid w:val="00533E02"/>
    <w:rsid w:val="00534E7D"/>
    <w:rsid w:val="005353E8"/>
    <w:rsid w:val="0053583B"/>
    <w:rsid w:val="00535DBE"/>
    <w:rsid w:val="00540B8C"/>
    <w:rsid w:val="00541E05"/>
    <w:rsid w:val="00547EAB"/>
    <w:rsid w:val="005518AD"/>
    <w:rsid w:val="005532E3"/>
    <w:rsid w:val="005548EE"/>
    <w:rsid w:val="005561B3"/>
    <w:rsid w:val="005571DC"/>
    <w:rsid w:val="005631A2"/>
    <w:rsid w:val="00563310"/>
    <w:rsid w:val="00563AA3"/>
    <w:rsid w:val="005712E7"/>
    <w:rsid w:val="00573460"/>
    <w:rsid w:val="00577FF6"/>
    <w:rsid w:val="00580238"/>
    <w:rsid w:val="00580F88"/>
    <w:rsid w:val="00582D97"/>
    <w:rsid w:val="005832EF"/>
    <w:rsid w:val="00584E59"/>
    <w:rsid w:val="00585A12"/>
    <w:rsid w:val="00590ADB"/>
    <w:rsid w:val="00592BF0"/>
    <w:rsid w:val="005933FB"/>
    <w:rsid w:val="00594EB6"/>
    <w:rsid w:val="00595F06"/>
    <w:rsid w:val="00596CF3"/>
    <w:rsid w:val="005973A7"/>
    <w:rsid w:val="005A016E"/>
    <w:rsid w:val="005A44CC"/>
    <w:rsid w:val="005A6DB9"/>
    <w:rsid w:val="005A6F51"/>
    <w:rsid w:val="005B15F4"/>
    <w:rsid w:val="005B2158"/>
    <w:rsid w:val="005C0C66"/>
    <w:rsid w:val="005C1C72"/>
    <w:rsid w:val="005C1DCE"/>
    <w:rsid w:val="005C3DE1"/>
    <w:rsid w:val="005C4152"/>
    <w:rsid w:val="005C5623"/>
    <w:rsid w:val="005C5FF0"/>
    <w:rsid w:val="005C6224"/>
    <w:rsid w:val="005C6320"/>
    <w:rsid w:val="005D111D"/>
    <w:rsid w:val="005D265F"/>
    <w:rsid w:val="005E2C22"/>
    <w:rsid w:val="005E4553"/>
    <w:rsid w:val="005E4D79"/>
    <w:rsid w:val="005E509B"/>
    <w:rsid w:val="005E52A5"/>
    <w:rsid w:val="005F044D"/>
    <w:rsid w:val="005F5C6A"/>
    <w:rsid w:val="005F7D47"/>
    <w:rsid w:val="00600E8E"/>
    <w:rsid w:val="00601BFB"/>
    <w:rsid w:val="00602122"/>
    <w:rsid w:val="00604A91"/>
    <w:rsid w:val="00607797"/>
    <w:rsid w:val="00612604"/>
    <w:rsid w:val="00615EFA"/>
    <w:rsid w:val="0061703C"/>
    <w:rsid w:val="00620377"/>
    <w:rsid w:val="00620FCC"/>
    <w:rsid w:val="006212A3"/>
    <w:rsid w:val="006212AF"/>
    <w:rsid w:val="00621531"/>
    <w:rsid w:val="00621EDF"/>
    <w:rsid w:val="00622685"/>
    <w:rsid w:val="006227EA"/>
    <w:rsid w:val="0062557B"/>
    <w:rsid w:val="00631918"/>
    <w:rsid w:val="00633689"/>
    <w:rsid w:val="006337E8"/>
    <w:rsid w:val="00635C8C"/>
    <w:rsid w:val="006379FF"/>
    <w:rsid w:val="0064215B"/>
    <w:rsid w:val="006428B0"/>
    <w:rsid w:val="00642C64"/>
    <w:rsid w:val="00643845"/>
    <w:rsid w:val="00643A7D"/>
    <w:rsid w:val="006525BE"/>
    <w:rsid w:val="0065290D"/>
    <w:rsid w:val="00654105"/>
    <w:rsid w:val="006557CE"/>
    <w:rsid w:val="006559E8"/>
    <w:rsid w:val="00660C75"/>
    <w:rsid w:val="00661BC8"/>
    <w:rsid w:val="0066219C"/>
    <w:rsid w:val="00662B99"/>
    <w:rsid w:val="0066376B"/>
    <w:rsid w:val="006637E6"/>
    <w:rsid w:val="00663AA5"/>
    <w:rsid w:val="00663C3B"/>
    <w:rsid w:val="00664A9E"/>
    <w:rsid w:val="00666048"/>
    <w:rsid w:val="00673973"/>
    <w:rsid w:val="00675445"/>
    <w:rsid w:val="0067605B"/>
    <w:rsid w:val="006769A7"/>
    <w:rsid w:val="00677127"/>
    <w:rsid w:val="0068656B"/>
    <w:rsid w:val="00687355"/>
    <w:rsid w:val="00690F11"/>
    <w:rsid w:val="00692AB6"/>
    <w:rsid w:val="00696BEA"/>
    <w:rsid w:val="006A00D6"/>
    <w:rsid w:val="006A0169"/>
    <w:rsid w:val="006B2317"/>
    <w:rsid w:val="006B6FD8"/>
    <w:rsid w:val="006B7E42"/>
    <w:rsid w:val="006C0903"/>
    <w:rsid w:val="006C194C"/>
    <w:rsid w:val="006C672E"/>
    <w:rsid w:val="006D0E40"/>
    <w:rsid w:val="006D1EA7"/>
    <w:rsid w:val="006D2094"/>
    <w:rsid w:val="006D69F9"/>
    <w:rsid w:val="006E0077"/>
    <w:rsid w:val="006E0A8D"/>
    <w:rsid w:val="006E4F89"/>
    <w:rsid w:val="006E7604"/>
    <w:rsid w:val="006F131E"/>
    <w:rsid w:val="006F2D3C"/>
    <w:rsid w:val="006F4408"/>
    <w:rsid w:val="006F58C6"/>
    <w:rsid w:val="007011BC"/>
    <w:rsid w:val="00703699"/>
    <w:rsid w:val="007077E5"/>
    <w:rsid w:val="00707E6B"/>
    <w:rsid w:val="007124F6"/>
    <w:rsid w:val="00712A74"/>
    <w:rsid w:val="0071412E"/>
    <w:rsid w:val="007314DF"/>
    <w:rsid w:val="00740DEC"/>
    <w:rsid w:val="00744A87"/>
    <w:rsid w:val="00745180"/>
    <w:rsid w:val="00747C23"/>
    <w:rsid w:val="0075334B"/>
    <w:rsid w:val="00754B60"/>
    <w:rsid w:val="00760543"/>
    <w:rsid w:val="00762A88"/>
    <w:rsid w:val="00764E50"/>
    <w:rsid w:val="00772604"/>
    <w:rsid w:val="007769DF"/>
    <w:rsid w:val="00776FD9"/>
    <w:rsid w:val="007807E8"/>
    <w:rsid w:val="00783FDC"/>
    <w:rsid w:val="007853B4"/>
    <w:rsid w:val="00785AB0"/>
    <w:rsid w:val="0078628F"/>
    <w:rsid w:val="007867C4"/>
    <w:rsid w:val="00786868"/>
    <w:rsid w:val="007926C0"/>
    <w:rsid w:val="00793431"/>
    <w:rsid w:val="0079403F"/>
    <w:rsid w:val="0079467B"/>
    <w:rsid w:val="00796261"/>
    <w:rsid w:val="007962DB"/>
    <w:rsid w:val="007A0B18"/>
    <w:rsid w:val="007A17B3"/>
    <w:rsid w:val="007A3563"/>
    <w:rsid w:val="007A70DF"/>
    <w:rsid w:val="007B2F60"/>
    <w:rsid w:val="007B4954"/>
    <w:rsid w:val="007B5B10"/>
    <w:rsid w:val="007C2B79"/>
    <w:rsid w:val="007C55A5"/>
    <w:rsid w:val="007C750A"/>
    <w:rsid w:val="007D0561"/>
    <w:rsid w:val="007D085E"/>
    <w:rsid w:val="007D0CBE"/>
    <w:rsid w:val="007D4B73"/>
    <w:rsid w:val="007D4D6A"/>
    <w:rsid w:val="007E5E42"/>
    <w:rsid w:val="007E634F"/>
    <w:rsid w:val="007E6636"/>
    <w:rsid w:val="007E6BE5"/>
    <w:rsid w:val="007E71D7"/>
    <w:rsid w:val="007F253E"/>
    <w:rsid w:val="007F41CB"/>
    <w:rsid w:val="007F6C1A"/>
    <w:rsid w:val="007F7883"/>
    <w:rsid w:val="00802A97"/>
    <w:rsid w:val="00803745"/>
    <w:rsid w:val="00811023"/>
    <w:rsid w:val="00822418"/>
    <w:rsid w:val="00824AB6"/>
    <w:rsid w:val="00827D45"/>
    <w:rsid w:val="00830F63"/>
    <w:rsid w:val="008336A9"/>
    <w:rsid w:val="00833C5D"/>
    <w:rsid w:val="00835764"/>
    <w:rsid w:val="0084268E"/>
    <w:rsid w:val="00845728"/>
    <w:rsid w:val="0085001A"/>
    <w:rsid w:val="00853B90"/>
    <w:rsid w:val="00856A10"/>
    <w:rsid w:val="00863CC2"/>
    <w:rsid w:val="008642B5"/>
    <w:rsid w:val="00871F70"/>
    <w:rsid w:val="00883F6D"/>
    <w:rsid w:val="00885D12"/>
    <w:rsid w:val="0088758B"/>
    <w:rsid w:val="00891A87"/>
    <w:rsid w:val="00891AFF"/>
    <w:rsid w:val="00893086"/>
    <w:rsid w:val="0089341A"/>
    <w:rsid w:val="0089785A"/>
    <w:rsid w:val="008A4D78"/>
    <w:rsid w:val="008A572C"/>
    <w:rsid w:val="008B0BE7"/>
    <w:rsid w:val="008B5021"/>
    <w:rsid w:val="008B7148"/>
    <w:rsid w:val="008B7AE9"/>
    <w:rsid w:val="008C0F0B"/>
    <w:rsid w:val="008D0AFC"/>
    <w:rsid w:val="008D2C5D"/>
    <w:rsid w:val="008D3F30"/>
    <w:rsid w:val="008E0220"/>
    <w:rsid w:val="008E366D"/>
    <w:rsid w:val="008E3F3E"/>
    <w:rsid w:val="008E4352"/>
    <w:rsid w:val="008E5138"/>
    <w:rsid w:val="008E68DD"/>
    <w:rsid w:val="008F17F6"/>
    <w:rsid w:val="008F3A4D"/>
    <w:rsid w:val="008F5481"/>
    <w:rsid w:val="008F5489"/>
    <w:rsid w:val="008F59FE"/>
    <w:rsid w:val="00903678"/>
    <w:rsid w:val="009052C3"/>
    <w:rsid w:val="009115DD"/>
    <w:rsid w:val="0091349F"/>
    <w:rsid w:val="00914A23"/>
    <w:rsid w:val="00914EA8"/>
    <w:rsid w:val="00916929"/>
    <w:rsid w:val="00917C36"/>
    <w:rsid w:val="0092165E"/>
    <w:rsid w:val="009217CE"/>
    <w:rsid w:val="00923F7C"/>
    <w:rsid w:val="009266F5"/>
    <w:rsid w:val="00927DA5"/>
    <w:rsid w:val="009311FC"/>
    <w:rsid w:val="00931DB4"/>
    <w:rsid w:val="00932754"/>
    <w:rsid w:val="00932CA2"/>
    <w:rsid w:val="00933992"/>
    <w:rsid w:val="00942EA3"/>
    <w:rsid w:val="00943B2D"/>
    <w:rsid w:val="0094476A"/>
    <w:rsid w:val="009506E5"/>
    <w:rsid w:val="00951F44"/>
    <w:rsid w:val="0095317C"/>
    <w:rsid w:val="00953E77"/>
    <w:rsid w:val="0095505E"/>
    <w:rsid w:val="00955D4F"/>
    <w:rsid w:val="009561E2"/>
    <w:rsid w:val="00957B73"/>
    <w:rsid w:val="009604B8"/>
    <w:rsid w:val="0096558E"/>
    <w:rsid w:val="009729BF"/>
    <w:rsid w:val="00977D20"/>
    <w:rsid w:val="00982464"/>
    <w:rsid w:val="0098313F"/>
    <w:rsid w:val="00983E19"/>
    <w:rsid w:val="00991663"/>
    <w:rsid w:val="00996019"/>
    <w:rsid w:val="009969FC"/>
    <w:rsid w:val="009A5DDB"/>
    <w:rsid w:val="009A7E5B"/>
    <w:rsid w:val="009B1E1B"/>
    <w:rsid w:val="009B2097"/>
    <w:rsid w:val="009B2EDA"/>
    <w:rsid w:val="009C0502"/>
    <w:rsid w:val="009C08C2"/>
    <w:rsid w:val="009C16AC"/>
    <w:rsid w:val="009C342A"/>
    <w:rsid w:val="009C6C7F"/>
    <w:rsid w:val="009C76CD"/>
    <w:rsid w:val="009D0F83"/>
    <w:rsid w:val="009D1371"/>
    <w:rsid w:val="009D44FA"/>
    <w:rsid w:val="009D6C2D"/>
    <w:rsid w:val="009D7A1E"/>
    <w:rsid w:val="009E1C8F"/>
    <w:rsid w:val="009E1FDA"/>
    <w:rsid w:val="009E52C5"/>
    <w:rsid w:val="009E75CB"/>
    <w:rsid w:val="009E7E1C"/>
    <w:rsid w:val="009F0950"/>
    <w:rsid w:val="009F18AD"/>
    <w:rsid w:val="009F1B53"/>
    <w:rsid w:val="00A036E2"/>
    <w:rsid w:val="00A075A0"/>
    <w:rsid w:val="00A11458"/>
    <w:rsid w:val="00A13170"/>
    <w:rsid w:val="00A1413F"/>
    <w:rsid w:val="00A14D2C"/>
    <w:rsid w:val="00A1512A"/>
    <w:rsid w:val="00A17132"/>
    <w:rsid w:val="00A3011A"/>
    <w:rsid w:val="00A34B7F"/>
    <w:rsid w:val="00A3774E"/>
    <w:rsid w:val="00A409E6"/>
    <w:rsid w:val="00A51C56"/>
    <w:rsid w:val="00A57322"/>
    <w:rsid w:val="00A579EC"/>
    <w:rsid w:val="00A62B1D"/>
    <w:rsid w:val="00A671B9"/>
    <w:rsid w:val="00A718CD"/>
    <w:rsid w:val="00A760C1"/>
    <w:rsid w:val="00A76A84"/>
    <w:rsid w:val="00A77663"/>
    <w:rsid w:val="00A826A8"/>
    <w:rsid w:val="00A847A0"/>
    <w:rsid w:val="00A854F4"/>
    <w:rsid w:val="00A93342"/>
    <w:rsid w:val="00A93F3E"/>
    <w:rsid w:val="00A969F1"/>
    <w:rsid w:val="00AA40E7"/>
    <w:rsid w:val="00AA5B31"/>
    <w:rsid w:val="00AB0108"/>
    <w:rsid w:val="00AB2B13"/>
    <w:rsid w:val="00AB3366"/>
    <w:rsid w:val="00AB3CA8"/>
    <w:rsid w:val="00AB556B"/>
    <w:rsid w:val="00AB6E61"/>
    <w:rsid w:val="00AC0C9E"/>
    <w:rsid w:val="00AD11C6"/>
    <w:rsid w:val="00AD17C5"/>
    <w:rsid w:val="00AD6F17"/>
    <w:rsid w:val="00AE13F9"/>
    <w:rsid w:val="00AE1662"/>
    <w:rsid w:val="00AE2E28"/>
    <w:rsid w:val="00AE3F03"/>
    <w:rsid w:val="00AE42D4"/>
    <w:rsid w:val="00AE4A65"/>
    <w:rsid w:val="00AF2235"/>
    <w:rsid w:val="00AF2533"/>
    <w:rsid w:val="00AF5038"/>
    <w:rsid w:val="00AF7549"/>
    <w:rsid w:val="00B0309A"/>
    <w:rsid w:val="00B05475"/>
    <w:rsid w:val="00B06231"/>
    <w:rsid w:val="00B12090"/>
    <w:rsid w:val="00B13138"/>
    <w:rsid w:val="00B2415E"/>
    <w:rsid w:val="00B24B3F"/>
    <w:rsid w:val="00B24B5B"/>
    <w:rsid w:val="00B265BB"/>
    <w:rsid w:val="00B26A08"/>
    <w:rsid w:val="00B30C9A"/>
    <w:rsid w:val="00B36A44"/>
    <w:rsid w:val="00B4142C"/>
    <w:rsid w:val="00B42F04"/>
    <w:rsid w:val="00B438AC"/>
    <w:rsid w:val="00B460EE"/>
    <w:rsid w:val="00B4631C"/>
    <w:rsid w:val="00B50366"/>
    <w:rsid w:val="00B51D4B"/>
    <w:rsid w:val="00B52195"/>
    <w:rsid w:val="00B53282"/>
    <w:rsid w:val="00B55F18"/>
    <w:rsid w:val="00B57561"/>
    <w:rsid w:val="00B63978"/>
    <w:rsid w:val="00B65601"/>
    <w:rsid w:val="00B7012D"/>
    <w:rsid w:val="00B70661"/>
    <w:rsid w:val="00B730DA"/>
    <w:rsid w:val="00B74483"/>
    <w:rsid w:val="00B76EFE"/>
    <w:rsid w:val="00B83ADC"/>
    <w:rsid w:val="00B84A0D"/>
    <w:rsid w:val="00B86834"/>
    <w:rsid w:val="00B911CF"/>
    <w:rsid w:val="00B9206D"/>
    <w:rsid w:val="00B97060"/>
    <w:rsid w:val="00B971ED"/>
    <w:rsid w:val="00BA0F6D"/>
    <w:rsid w:val="00BA1AE8"/>
    <w:rsid w:val="00BA1CBC"/>
    <w:rsid w:val="00BB2D14"/>
    <w:rsid w:val="00BB2FF2"/>
    <w:rsid w:val="00BC114D"/>
    <w:rsid w:val="00BC11A1"/>
    <w:rsid w:val="00BC3189"/>
    <w:rsid w:val="00BC3616"/>
    <w:rsid w:val="00BC3693"/>
    <w:rsid w:val="00BC380D"/>
    <w:rsid w:val="00BC39EB"/>
    <w:rsid w:val="00BC58E0"/>
    <w:rsid w:val="00BD1922"/>
    <w:rsid w:val="00BD4856"/>
    <w:rsid w:val="00BE1BB1"/>
    <w:rsid w:val="00BE20CF"/>
    <w:rsid w:val="00BE2549"/>
    <w:rsid w:val="00BE7850"/>
    <w:rsid w:val="00BF07BC"/>
    <w:rsid w:val="00BF1E0D"/>
    <w:rsid w:val="00BF341E"/>
    <w:rsid w:val="00BF3E90"/>
    <w:rsid w:val="00C0403B"/>
    <w:rsid w:val="00C0746C"/>
    <w:rsid w:val="00C120BD"/>
    <w:rsid w:val="00C130B2"/>
    <w:rsid w:val="00C15E1C"/>
    <w:rsid w:val="00C22837"/>
    <w:rsid w:val="00C22D09"/>
    <w:rsid w:val="00C338F7"/>
    <w:rsid w:val="00C34120"/>
    <w:rsid w:val="00C34A94"/>
    <w:rsid w:val="00C3751F"/>
    <w:rsid w:val="00C43445"/>
    <w:rsid w:val="00C43CA9"/>
    <w:rsid w:val="00C441D3"/>
    <w:rsid w:val="00C45002"/>
    <w:rsid w:val="00C5137D"/>
    <w:rsid w:val="00C52745"/>
    <w:rsid w:val="00C53E33"/>
    <w:rsid w:val="00C54E2E"/>
    <w:rsid w:val="00C56BC8"/>
    <w:rsid w:val="00C61C2A"/>
    <w:rsid w:val="00C61E1E"/>
    <w:rsid w:val="00C62272"/>
    <w:rsid w:val="00C62E15"/>
    <w:rsid w:val="00C6589F"/>
    <w:rsid w:val="00C65D31"/>
    <w:rsid w:val="00C67741"/>
    <w:rsid w:val="00C729B7"/>
    <w:rsid w:val="00C7312C"/>
    <w:rsid w:val="00C74D49"/>
    <w:rsid w:val="00C75B76"/>
    <w:rsid w:val="00C760B3"/>
    <w:rsid w:val="00C838FE"/>
    <w:rsid w:val="00C84329"/>
    <w:rsid w:val="00C9087C"/>
    <w:rsid w:val="00C90999"/>
    <w:rsid w:val="00C9126F"/>
    <w:rsid w:val="00C91ACE"/>
    <w:rsid w:val="00C9349F"/>
    <w:rsid w:val="00C94240"/>
    <w:rsid w:val="00C95BFF"/>
    <w:rsid w:val="00C97833"/>
    <w:rsid w:val="00CA088E"/>
    <w:rsid w:val="00CA20E4"/>
    <w:rsid w:val="00CA2C25"/>
    <w:rsid w:val="00CA3E71"/>
    <w:rsid w:val="00CA570D"/>
    <w:rsid w:val="00CA5BC3"/>
    <w:rsid w:val="00CA5ED7"/>
    <w:rsid w:val="00CB050C"/>
    <w:rsid w:val="00CB0D65"/>
    <w:rsid w:val="00CB1D86"/>
    <w:rsid w:val="00CB56F0"/>
    <w:rsid w:val="00CB686B"/>
    <w:rsid w:val="00CC1B0C"/>
    <w:rsid w:val="00CC1F77"/>
    <w:rsid w:val="00CC21E0"/>
    <w:rsid w:val="00CC41E0"/>
    <w:rsid w:val="00CC501F"/>
    <w:rsid w:val="00CC5E48"/>
    <w:rsid w:val="00CD08E0"/>
    <w:rsid w:val="00CD55FB"/>
    <w:rsid w:val="00CE0581"/>
    <w:rsid w:val="00CE3209"/>
    <w:rsid w:val="00CE3408"/>
    <w:rsid w:val="00CE3EF3"/>
    <w:rsid w:val="00CF0885"/>
    <w:rsid w:val="00CF47F9"/>
    <w:rsid w:val="00CF7988"/>
    <w:rsid w:val="00D02BCA"/>
    <w:rsid w:val="00D1129B"/>
    <w:rsid w:val="00D1525E"/>
    <w:rsid w:val="00D217C0"/>
    <w:rsid w:val="00D240F8"/>
    <w:rsid w:val="00D2567C"/>
    <w:rsid w:val="00D33BAF"/>
    <w:rsid w:val="00D33CB9"/>
    <w:rsid w:val="00D34CB1"/>
    <w:rsid w:val="00D4406A"/>
    <w:rsid w:val="00D46B05"/>
    <w:rsid w:val="00D47784"/>
    <w:rsid w:val="00D509D4"/>
    <w:rsid w:val="00D5133A"/>
    <w:rsid w:val="00D54D63"/>
    <w:rsid w:val="00D5533A"/>
    <w:rsid w:val="00D5592A"/>
    <w:rsid w:val="00D563A6"/>
    <w:rsid w:val="00D56BE8"/>
    <w:rsid w:val="00D61565"/>
    <w:rsid w:val="00D66046"/>
    <w:rsid w:val="00D676BD"/>
    <w:rsid w:val="00D738C5"/>
    <w:rsid w:val="00D74BF2"/>
    <w:rsid w:val="00D76504"/>
    <w:rsid w:val="00D77F90"/>
    <w:rsid w:val="00D825BA"/>
    <w:rsid w:val="00D92254"/>
    <w:rsid w:val="00D95627"/>
    <w:rsid w:val="00D963DF"/>
    <w:rsid w:val="00DB2B76"/>
    <w:rsid w:val="00DB68F7"/>
    <w:rsid w:val="00DB6D26"/>
    <w:rsid w:val="00DB6EA5"/>
    <w:rsid w:val="00DC0D7F"/>
    <w:rsid w:val="00DC3DD1"/>
    <w:rsid w:val="00DC5DB4"/>
    <w:rsid w:val="00DC7948"/>
    <w:rsid w:val="00DD34D7"/>
    <w:rsid w:val="00DD3883"/>
    <w:rsid w:val="00DD6EC9"/>
    <w:rsid w:val="00DE0025"/>
    <w:rsid w:val="00DE07A3"/>
    <w:rsid w:val="00DE2AC5"/>
    <w:rsid w:val="00DE3C85"/>
    <w:rsid w:val="00DE76B9"/>
    <w:rsid w:val="00DF4A8B"/>
    <w:rsid w:val="00DF4B64"/>
    <w:rsid w:val="00DF53B9"/>
    <w:rsid w:val="00DF79E3"/>
    <w:rsid w:val="00E02298"/>
    <w:rsid w:val="00E05442"/>
    <w:rsid w:val="00E107F2"/>
    <w:rsid w:val="00E16A63"/>
    <w:rsid w:val="00E173EF"/>
    <w:rsid w:val="00E253AF"/>
    <w:rsid w:val="00E2648B"/>
    <w:rsid w:val="00E31EC1"/>
    <w:rsid w:val="00E34CA7"/>
    <w:rsid w:val="00E42345"/>
    <w:rsid w:val="00E43F8A"/>
    <w:rsid w:val="00E45E96"/>
    <w:rsid w:val="00E528C9"/>
    <w:rsid w:val="00E5589F"/>
    <w:rsid w:val="00E6236D"/>
    <w:rsid w:val="00E73BE0"/>
    <w:rsid w:val="00E747EC"/>
    <w:rsid w:val="00E75FD4"/>
    <w:rsid w:val="00E802A9"/>
    <w:rsid w:val="00E82465"/>
    <w:rsid w:val="00E91F46"/>
    <w:rsid w:val="00E947AB"/>
    <w:rsid w:val="00E96718"/>
    <w:rsid w:val="00EA2747"/>
    <w:rsid w:val="00EA3676"/>
    <w:rsid w:val="00EA5D36"/>
    <w:rsid w:val="00EA69C0"/>
    <w:rsid w:val="00EB49C7"/>
    <w:rsid w:val="00EB603F"/>
    <w:rsid w:val="00EC3102"/>
    <w:rsid w:val="00EC4CE9"/>
    <w:rsid w:val="00EC6D14"/>
    <w:rsid w:val="00EC6DA3"/>
    <w:rsid w:val="00ED3E51"/>
    <w:rsid w:val="00ED59BE"/>
    <w:rsid w:val="00ED7076"/>
    <w:rsid w:val="00EE23E9"/>
    <w:rsid w:val="00EE3A84"/>
    <w:rsid w:val="00EE6E64"/>
    <w:rsid w:val="00EF0723"/>
    <w:rsid w:val="00EF10D1"/>
    <w:rsid w:val="00EF2B39"/>
    <w:rsid w:val="00EF30AD"/>
    <w:rsid w:val="00EF5B5F"/>
    <w:rsid w:val="00EF6AB6"/>
    <w:rsid w:val="00F00088"/>
    <w:rsid w:val="00F11D62"/>
    <w:rsid w:val="00F122C1"/>
    <w:rsid w:val="00F12EE8"/>
    <w:rsid w:val="00F144EE"/>
    <w:rsid w:val="00F1503F"/>
    <w:rsid w:val="00F168DD"/>
    <w:rsid w:val="00F17EAF"/>
    <w:rsid w:val="00F17FD8"/>
    <w:rsid w:val="00F22DDB"/>
    <w:rsid w:val="00F23BBD"/>
    <w:rsid w:val="00F26129"/>
    <w:rsid w:val="00F302D8"/>
    <w:rsid w:val="00F32091"/>
    <w:rsid w:val="00F34BCD"/>
    <w:rsid w:val="00F35610"/>
    <w:rsid w:val="00F37926"/>
    <w:rsid w:val="00F42E4A"/>
    <w:rsid w:val="00F44915"/>
    <w:rsid w:val="00F44F7A"/>
    <w:rsid w:val="00F5068F"/>
    <w:rsid w:val="00F51621"/>
    <w:rsid w:val="00F5164C"/>
    <w:rsid w:val="00F61529"/>
    <w:rsid w:val="00F61EB7"/>
    <w:rsid w:val="00F65FB3"/>
    <w:rsid w:val="00F66CB0"/>
    <w:rsid w:val="00F72135"/>
    <w:rsid w:val="00F74EF1"/>
    <w:rsid w:val="00F82DEA"/>
    <w:rsid w:val="00F842E3"/>
    <w:rsid w:val="00F87A70"/>
    <w:rsid w:val="00F9014E"/>
    <w:rsid w:val="00F92A84"/>
    <w:rsid w:val="00F94CAA"/>
    <w:rsid w:val="00F9657D"/>
    <w:rsid w:val="00FA1A65"/>
    <w:rsid w:val="00FA475E"/>
    <w:rsid w:val="00FA47B1"/>
    <w:rsid w:val="00FA661F"/>
    <w:rsid w:val="00FB1743"/>
    <w:rsid w:val="00FB2008"/>
    <w:rsid w:val="00FB31D0"/>
    <w:rsid w:val="00FB58D8"/>
    <w:rsid w:val="00FC06EF"/>
    <w:rsid w:val="00FC3C1F"/>
    <w:rsid w:val="00FC49EC"/>
    <w:rsid w:val="00FC5AB9"/>
    <w:rsid w:val="00FC6039"/>
    <w:rsid w:val="00FD3FDE"/>
    <w:rsid w:val="00FD4B3D"/>
    <w:rsid w:val="00FD56E8"/>
    <w:rsid w:val="00FD7D18"/>
    <w:rsid w:val="00FE004E"/>
    <w:rsid w:val="00FE62CF"/>
    <w:rsid w:val="00FE6EEC"/>
    <w:rsid w:val="00FF4418"/>
    <w:rsid w:val="00FF5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56A716"/>
  <w15:docId w15:val="{316FF2CD-8516-4129-8837-B6C38DB9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088"/>
    <w:pPr>
      <w:spacing w:line="360" w:lineRule="auto"/>
      <w:jc w:val="both"/>
    </w:pPr>
    <w:rPr>
      <w:sz w:val="24"/>
      <w:szCs w:val="24"/>
      <w:lang w:val="en-GB" w:eastAsia="en-US"/>
    </w:rPr>
  </w:style>
  <w:style w:type="paragraph" w:styleId="Cabealho1">
    <w:name w:val="heading 1"/>
    <w:basedOn w:val="Normal"/>
    <w:next w:val="Normal"/>
    <w:qFormat/>
    <w:rsid w:val="00B911CF"/>
    <w:pPr>
      <w:keepNext/>
      <w:numPr>
        <w:numId w:val="30"/>
      </w:numPr>
      <w:spacing w:after="720" w:line="360" w:lineRule="atLeast"/>
      <w:ind w:left="431" w:hanging="431"/>
      <w:outlineLvl w:val="0"/>
    </w:pPr>
    <w:rPr>
      <w:b/>
      <w:color w:val="000000" w:themeColor="text1"/>
      <w:sz w:val="40"/>
      <w:lang w:val="pt-PT"/>
    </w:rPr>
  </w:style>
  <w:style w:type="paragraph" w:styleId="Cabealho2">
    <w:name w:val="heading 2"/>
    <w:basedOn w:val="Normal"/>
    <w:next w:val="Normal"/>
    <w:qFormat/>
    <w:rsid w:val="002D2B29"/>
    <w:pPr>
      <w:keepNext/>
      <w:numPr>
        <w:ilvl w:val="1"/>
        <w:numId w:val="30"/>
      </w:numPr>
      <w:spacing w:after="120"/>
      <w:ind w:left="578" w:hanging="578"/>
      <w:outlineLvl w:val="1"/>
    </w:pPr>
    <w:rPr>
      <w:b/>
      <w:sz w:val="28"/>
      <w:lang w:val="pt-PT"/>
    </w:rPr>
  </w:style>
  <w:style w:type="paragraph" w:styleId="Cabealho3">
    <w:name w:val="heading 3"/>
    <w:basedOn w:val="Normal"/>
    <w:next w:val="Normal"/>
    <w:qFormat/>
    <w:rsid w:val="002D2B29"/>
    <w:pPr>
      <w:keepNext/>
      <w:numPr>
        <w:ilvl w:val="2"/>
        <w:numId w:val="30"/>
      </w:numPr>
      <w:spacing w:after="120"/>
      <w:outlineLvl w:val="2"/>
    </w:pPr>
    <w:rPr>
      <w:b/>
      <w:lang w:val="pt-PT"/>
    </w:rPr>
  </w:style>
  <w:style w:type="paragraph" w:styleId="Cabealho4">
    <w:name w:val="heading 4"/>
    <w:basedOn w:val="Normal"/>
    <w:next w:val="Normal"/>
    <w:qFormat/>
    <w:rsid w:val="00883F6D"/>
    <w:pPr>
      <w:keepNext/>
      <w:numPr>
        <w:ilvl w:val="3"/>
        <w:numId w:val="30"/>
      </w:numPr>
      <w:spacing w:before="240" w:after="120"/>
      <w:ind w:left="862" w:hanging="862"/>
      <w:outlineLvl w:val="3"/>
    </w:pPr>
    <w:rPr>
      <w:b/>
      <w:i/>
      <w:lang w:val="pt-PT"/>
    </w:rPr>
  </w:style>
  <w:style w:type="paragraph" w:styleId="Cabealho5">
    <w:name w:val="heading 5"/>
    <w:basedOn w:val="Normal"/>
    <w:next w:val="Normal"/>
    <w:link w:val="Cabealho5Carter"/>
    <w:qFormat/>
    <w:rsid w:val="00BD4856"/>
    <w:pPr>
      <w:numPr>
        <w:ilvl w:val="4"/>
        <w:numId w:val="30"/>
      </w:numPr>
      <w:spacing w:before="240" w:after="120"/>
      <w:ind w:left="1009" w:hanging="1009"/>
      <w:outlineLvl w:val="4"/>
    </w:pPr>
    <w:rPr>
      <w:rFonts w:ascii="Calibri" w:hAnsi="Calibri"/>
      <w:b/>
      <w:bCs/>
      <w:i/>
      <w:iCs/>
      <w:szCs w:val="26"/>
    </w:rPr>
  </w:style>
  <w:style w:type="paragraph" w:styleId="Cabealho6">
    <w:name w:val="heading 6"/>
    <w:basedOn w:val="Normal"/>
    <w:next w:val="Normal"/>
    <w:link w:val="Cabealho6Carter"/>
    <w:qFormat/>
    <w:rsid w:val="00413083"/>
    <w:pPr>
      <w:numPr>
        <w:ilvl w:val="5"/>
        <w:numId w:val="30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rsid w:val="00B65601"/>
    <w:pPr>
      <w:keepNext/>
      <w:numPr>
        <w:ilvl w:val="6"/>
        <w:numId w:val="30"/>
      </w:numPr>
      <w:pBdr>
        <w:bottom w:val="double" w:sz="4" w:space="1" w:color="auto"/>
      </w:pBdr>
      <w:outlineLvl w:val="6"/>
    </w:pPr>
    <w:rPr>
      <w:b/>
      <w:lang w:val="pt-PT"/>
    </w:rPr>
  </w:style>
  <w:style w:type="paragraph" w:styleId="Cabealho8">
    <w:name w:val="heading 8"/>
    <w:basedOn w:val="Normal"/>
    <w:next w:val="Normal"/>
    <w:link w:val="Cabealho8Carter"/>
    <w:qFormat/>
    <w:rsid w:val="00413083"/>
    <w:pPr>
      <w:numPr>
        <w:ilvl w:val="7"/>
        <w:numId w:val="30"/>
      </w:numPr>
      <w:spacing w:before="240" w:after="60"/>
      <w:outlineLvl w:val="7"/>
    </w:pPr>
    <w:rPr>
      <w:rFonts w:ascii="Calibri" w:hAnsi="Calibri"/>
      <w:i/>
      <w:iCs/>
    </w:rPr>
  </w:style>
  <w:style w:type="paragraph" w:styleId="Cabealho9">
    <w:name w:val="heading 9"/>
    <w:basedOn w:val="Normal"/>
    <w:next w:val="Normal"/>
    <w:link w:val="Cabealho9Carter"/>
    <w:qFormat/>
    <w:rsid w:val="00413083"/>
    <w:pPr>
      <w:numPr>
        <w:ilvl w:val="8"/>
        <w:numId w:val="3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B6560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rsid w:val="00B65601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B65601"/>
  </w:style>
  <w:style w:type="paragraph" w:styleId="Ttulo">
    <w:name w:val="Title"/>
    <w:basedOn w:val="Normal"/>
    <w:qFormat/>
    <w:rsid w:val="00B65601"/>
    <w:pPr>
      <w:spacing w:line="480" w:lineRule="auto"/>
      <w:jc w:val="center"/>
    </w:pPr>
    <w:rPr>
      <w:b/>
      <w:sz w:val="28"/>
      <w:lang w:val="pt-PT"/>
    </w:rPr>
  </w:style>
  <w:style w:type="paragraph" w:styleId="Corpodetexto">
    <w:name w:val="Body Text"/>
    <w:basedOn w:val="Normal"/>
    <w:rsid w:val="00B65601"/>
    <w:rPr>
      <w:sz w:val="20"/>
      <w:lang w:val="pt-PT"/>
    </w:rPr>
  </w:style>
  <w:style w:type="paragraph" w:styleId="Corpodetexto2">
    <w:name w:val="Body Text 2"/>
    <w:basedOn w:val="Normal"/>
    <w:rsid w:val="00B65601"/>
    <w:rPr>
      <w:lang w:val="pt-PT"/>
    </w:rPr>
  </w:style>
  <w:style w:type="paragraph" w:styleId="SemEspaamento">
    <w:name w:val="No Spacing"/>
    <w:uiPriority w:val="1"/>
    <w:qFormat/>
    <w:rsid w:val="00AB3CA8"/>
    <w:rPr>
      <w:sz w:val="24"/>
      <w:szCs w:val="24"/>
      <w:lang w:val="en-GB" w:eastAsia="en-US"/>
    </w:rPr>
  </w:style>
  <w:style w:type="character" w:customStyle="1" w:styleId="CabealhoCarter">
    <w:name w:val="Cabeçalho Caráter"/>
    <w:link w:val="Cabealho"/>
    <w:uiPriority w:val="99"/>
    <w:rsid w:val="003070AB"/>
    <w:rPr>
      <w:sz w:val="24"/>
      <w:szCs w:val="24"/>
      <w:lang w:val="en-GB" w:eastAsia="en-US"/>
    </w:rPr>
  </w:style>
  <w:style w:type="character" w:styleId="TextodoMarcadordePosio">
    <w:name w:val="Placeholder Text"/>
    <w:uiPriority w:val="99"/>
    <w:semiHidden/>
    <w:rsid w:val="003070AB"/>
    <w:rPr>
      <w:color w:val="808080"/>
    </w:rPr>
  </w:style>
  <w:style w:type="table" w:styleId="Tabelacomgrelha">
    <w:name w:val="Table Grid"/>
    <w:basedOn w:val="Tabelanormal"/>
    <w:rsid w:val="003070AB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odapCarter">
    <w:name w:val="Rodapé Caráter"/>
    <w:link w:val="Rodap"/>
    <w:uiPriority w:val="99"/>
    <w:rsid w:val="00622685"/>
    <w:rPr>
      <w:sz w:val="24"/>
      <w:szCs w:val="24"/>
      <w:lang w:val="en-GB" w:eastAsia="en-US"/>
    </w:rPr>
  </w:style>
  <w:style w:type="paragraph" w:styleId="Textodebalo">
    <w:name w:val="Balloon Text"/>
    <w:basedOn w:val="Normal"/>
    <w:link w:val="TextodebaloCarter"/>
    <w:rsid w:val="00042EF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042EFF"/>
    <w:rPr>
      <w:rFonts w:ascii="Tahoma" w:hAnsi="Tahoma" w:cs="Tahoma"/>
      <w:sz w:val="16"/>
      <w:szCs w:val="16"/>
      <w:lang w:val="en-GB" w:eastAsia="en-US"/>
    </w:rPr>
  </w:style>
  <w:style w:type="paragraph" w:styleId="PargrafodaLista">
    <w:name w:val="List Paragraph"/>
    <w:basedOn w:val="Normal"/>
    <w:uiPriority w:val="34"/>
    <w:qFormat/>
    <w:rsid w:val="002D0E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F18AD"/>
    <w:pPr>
      <w:spacing w:before="100" w:beforeAutospacing="1" w:after="100" w:afterAutospacing="1"/>
    </w:pPr>
    <w:rPr>
      <w:lang w:val="pt-PT" w:eastAsia="pt-PT"/>
    </w:rPr>
  </w:style>
  <w:style w:type="paragraph" w:styleId="Avanodecorpodetexto2">
    <w:name w:val="Body Text Indent 2"/>
    <w:basedOn w:val="Normal"/>
    <w:link w:val="Avanodecorpodetexto2Carter"/>
    <w:rsid w:val="008E435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link w:val="Avanodecorpodetexto2"/>
    <w:rsid w:val="008E4352"/>
    <w:rPr>
      <w:sz w:val="24"/>
      <w:szCs w:val="24"/>
      <w:lang w:val="en-GB" w:eastAsia="en-US"/>
    </w:rPr>
  </w:style>
  <w:style w:type="character" w:customStyle="1" w:styleId="MTEquationSection">
    <w:name w:val="MTEquationSection"/>
    <w:rsid w:val="002711A1"/>
    <w:rPr>
      <w:b/>
      <w:vanish w:val="0"/>
      <w:color w:val="FF0000"/>
      <w:sz w:val="28"/>
      <w:szCs w:val="28"/>
    </w:rPr>
  </w:style>
  <w:style w:type="paragraph" w:customStyle="1" w:styleId="MTDisplayEquation">
    <w:name w:val="MTDisplayEquation"/>
    <w:basedOn w:val="Normal"/>
    <w:next w:val="Normal"/>
    <w:rsid w:val="0064215B"/>
    <w:pPr>
      <w:tabs>
        <w:tab w:val="center" w:pos="4720"/>
        <w:tab w:val="right" w:pos="9460"/>
      </w:tabs>
    </w:pPr>
    <w:rPr>
      <w:szCs w:val="20"/>
      <w:lang w:val="pt-PT" w:eastAsia="pt-PT"/>
    </w:rPr>
  </w:style>
  <w:style w:type="paragraph" w:styleId="Legenda">
    <w:name w:val="caption"/>
    <w:basedOn w:val="Normal"/>
    <w:next w:val="Normal"/>
    <w:qFormat/>
    <w:rsid w:val="002711A1"/>
    <w:pPr>
      <w:jc w:val="center"/>
    </w:pPr>
    <w:rPr>
      <w:bCs/>
      <w:szCs w:val="20"/>
      <w:lang w:val="pt-PT" w:eastAsia="pt-PT"/>
    </w:rPr>
  </w:style>
  <w:style w:type="character" w:customStyle="1" w:styleId="Cabealho5Carter">
    <w:name w:val="Cabeçalho 5 Caráter"/>
    <w:link w:val="Cabealho5"/>
    <w:rsid w:val="00BD4856"/>
    <w:rPr>
      <w:rFonts w:ascii="Calibri" w:hAnsi="Calibri"/>
      <w:b/>
      <w:bCs/>
      <w:i/>
      <w:iCs/>
      <w:sz w:val="24"/>
      <w:szCs w:val="26"/>
      <w:lang w:val="en-GB" w:eastAsia="en-US"/>
    </w:rPr>
  </w:style>
  <w:style w:type="character" w:customStyle="1" w:styleId="Cabealho6Carter">
    <w:name w:val="Cabeçalho 6 Caráter"/>
    <w:link w:val="Cabealho6"/>
    <w:rsid w:val="00BD4856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Cabealho8Carter">
    <w:name w:val="Cabeçalho 8 Caráter"/>
    <w:link w:val="Cabealho8"/>
    <w:rsid w:val="00BD4856"/>
    <w:rPr>
      <w:rFonts w:ascii="Calibri" w:hAnsi="Calibri"/>
      <w:i/>
      <w:iCs/>
      <w:sz w:val="24"/>
      <w:szCs w:val="24"/>
      <w:lang w:val="en-GB" w:eastAsia="en-US"/>
    </w:rPr>
  </w:style>
  <w:style w:type="character" w:customStyle="1" w:styleId="Cabealho9Carter">
    <w:name w:val="Cabeçalho 9 Caráter"/>
    <w:link w:val="Cabealho9"/>
    <w:rsid w:val="00BD4856"/>
    <w:rPr>
      <w:rFonts w:ascii="Cambria" w:hAnsi="Cambria"/>
      <w:sz w:val="22"/>
      <w:szCs w:val="22"/>
      <w:lang w:val="en-GB" w:eastAsia="en-US"/>
    </w:rPr>
  </w:style>
  <w:style w:type="table" w:customStyle="1" w:styleId="Tabelacomgrelha1">
    <w:name w:val="Tabela com grelha1"/>
    <w:basedOn w:val="Tabelanormal"/>
    <w:next w:val="Tabelacomgrelha"/>
    <w:rsid w:val="00C56BC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1">
    <w:name w:val="toc 1"/>
    <w:basedOn w:val="Normal"/>
    <w:next w:val="Normal"/>
    <w:autoRedefine/>
    <w:uiPriority w:val="39"/>
    <w:rsid w:val="00AE1662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AE1662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AE1662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AE1662"/>
    <w:rPr>
      <w:color w:val="0000FF" w:themeColor="hyperlink"/>
      <w:u w:val="single"/>
    </w:rPr>
  </w:style>
  <w:style w:type="character" w:styleId="RefernciaDiscreta">
    <w:name w:val="Subtle Reference"/>
    <w:basedOn w:val="Tipodeletrapredefinidodopargrafo"/>
    <w:uiPriority w:val="31"/>
    <w:qFormat/>
    <w:rsid w:val="004844D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Programa_folha-tipo_vers&#227;o%20fina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26FE1-3FBA-4EAF-854A-54B00AC8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Programa_folha-tipo_versão final.dot</Template>
  <TotalTime>818</TotalTime>
  <Pages>1</Pages>
  <Words>1983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1 - SEGURANÇA ESTRUTURAL</vt:lpstr>
    </vt:vector>
  </TitlesOfParts>
  <Company>estv</Company>
  <LinksUpToDate>false</LinksUpToDate>
  <CharactersWithSpaces>12668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1 - SEGURANÇA ESTRUTURAL</dc:title>
  <dc:creator>DEC</dc:creator>
  <cp:lastModifiedBy>Gilberto Rouxinol</cp:lastModifiedBy>
  <cp:revision>18</cp:revision>
  <cp:lastPrinted>2016-05-31T21:15:00Z</cp:lastPrinted>
  <dcterms:created xsi:type="dcterms:W3CDTF">2015-12-13T19:14:00Z</dcterms:created>
  <dcterms:modified xsi:type="dcterms:W3CDTF">2016-05-31T21:17:00Z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(#S1.#E1)</vt:lpwstr>
  </property>
  <property fmtid="{D5CDD505-2E9C-101B-9397-08002B2CF9AE}" pid="5" name="MTWinEqns">
    <vt:bool>true</vt:bool>
  </property>
  <property fmtid="{D5CDD505-2E9C-101B-9397-08002B2CF9AE}" pid="6" name="MTUseMTPrefs">
    <vt:lpwstr>1</vt:lpwstr>
  </property>
</Properties>
</file>